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7D3" w:rsidRDefault="006D67D3" w:rsidP="006D67D3">
      <w:pPr>
        <w:pStyle w:val="Heading1"/>
        <w:jc w:val="center"/>
      </w:pPr>
      <w:r>
        <w:t xml:space="preserve">Angular Components Lab </w:t>
      </w:r>
      <w:r w:rsidR="00701C22">
        <w:t>–</w:t>
      </w:r>
      <w:r>
        <w:t xml:space="preserve"> Articles</w:t>
      </w:r>
    </w:p>
    <w:p w:rsidR="00701C22" w:rsidRPr="00701C22" w:rsidRDefault="00701C22" w:rsidP="00701C22">
      <w:r>
        <w:t xml:space="preserve">Problems for </w:t>
      </w:r>
      <w:r w:rsidR="00DF7B0C">
        <w:t>exercise</w:t>
      </w:r>
      <w:r>
        <w:t xml:space="preserve"> in class for the </w:t>
      </w:r>
      <w:hyperlink r:id="rId7" w:history="1">
        <w:r w:rsidRPr="00701C22">
          <w:rPr>
            <w:rStyle w:val="Hyperlink"/>
          </w:rPr>
          <w:t>"Angular Fundamentals" course @"Softuni"</w:t>
        </w:r>
      </w:hyperlink>
    </w:p>
    <w:p w:rsidR="006D67D3" w:rsidRDefault="006D67D3" w:rsidP="006D67D3">
      <w:pPr>
        <w:pStyle w:val="Heading2"/>
      </w:pPr>
      <w:r>
        <w:t>Create Angular App</w:t>
      </w:r>
    </w:p>
    <w:p w:rsidR="006D67D3" w:rsidRDefault="006D67D3" w:rsidP="006D67D3">
      <w:r>
        <w:t>Generate a new angular app using the command ‘</w:t>
      </w:r>
      <w:r w:rsidRPr="00C54400">
        <w:rPr>
          <w:b/>
        </w:rPr>
        <w:t>ng new articles-app</w:t>
      </w:r>
      <w:r>
        <w:t>’. After that change the title of your site to “</w:t>
      </w:r>
      <w:r w:rsidRPr="001D52A2">
        <w:rPr>
          <w:b/>
        </w:rPr>
        <w:t>Article Site</w:t>
      </w:r>
      <w:r>
        <w:t>” in ‘</w:t>
      </w:r>
      <w:r w:rsidRPr="00135CCB">
        <w:rPr>
          <w:b/>
        </w:rPr>
        <w:t>app.component.ts’</w:t>
      </w:r>
      <w:r>
        <w:t>, replace the html in ‘</w:t>
      </w:r>
      <w:r w:rsidRPr="00135CCB">
        <w:rPr>
          <w:b/>
        </w:rPr>
        <w:t>app.component.html</w:t>
      </w:r>
      <w:r>
        <w:t>’ with the following:</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6840"/>
      </w:tblGrid>
      <w:tr w:rsidR="006D67D3" w:rsidTr="006D67D3">
        <w:tc>
          <w:tcPr>
            <w:tcW w:w="6840" w:type="dxa"/>
            <w:tcBorders>
              <w:top w:val="single" w:sz="4" w:space="0" w:color="auto"/>
              <w:left w:val="single" w:sz="4" w:space="0" w:color="auto"/>
              <w:bottom w:val="single" w:sz="4" w:space="0" w:color="auto"/>
              <w:right w:val="single" w:sz="4" w:space="0" w:color="auto"/>
            </w:tcBorders>
            <w:hideMark/>
          </w:tcPr>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800000"/>
                <w:sz w:val="21"/>
                <w:szCs w:val="21"/>
                <w:lang w:val="bg-BG" w:eastAsia="bg-BG"/>
              </w:rPr>
              <w:t>&lt;div</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FF0000"/>
                <w:sz w:val="21"/>
                <w:szCs w:val="21"/>
                <w:lang w:val="bg-BG" w:eastAsia="bg-BG"/>
              </w:rPr>
              <w:t>style</w:t>
            </w:r>
            <w:r w:rsidRPr="00135CCB">
              <w:rPr>
                <w:rFonts w:ascii="Consolas" w:eastAsia="Times New Roman" w:hAnsi="Consolas" w:cs="Times New Roman"/>
                <w:color w:val="000000"/>
                <w:sz w:val="21"/>
                <w:szCs w:val="21"/>
                <w:lang w:val="bg-BG" w:eastAsia="bg-BG"/>
              </w:rPr>
              <w:t>=</w:t>
            </w:r>
            <w:r w:rsidRPr="00135CCB">
              <w:rPr>
                <w:rFonts w:ascii="Consolas" w:eastAsia="Times New Roman" w:hAnsi="Consolas" w:cs="Times New Roman"/>
                <w:color w:val="0000FF"/>
                <w:sz w:val="21"/>
                <w:szCs w:val="21"/>
                <w:lang w:val="bg-BG" w:eastAsia="bg-BG"/>
              </w:rPr>
              <w:t>"text-align:center"</w:t>
            </w:r>
            <w:r w:rsidRPr="00135CCB">
              <w:rPr>
                <w:rFonts w:ascii="Consolas" w:eastAsia="Times New Roman" w:hAnsi="Consolas" w:cs="Times New Roman"/>
                <w:color w:val="800000"/>
                <w:sz w:val="21"/>
                <w:szCs w:val="21"/>
                <w:lang w:val="bg-BG" w:eastAsia="bg-BG"/>
              </w:rPr>
              <w:t>&gt;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800000"/>
                <w:sz w:val="21"/>
                <w:szCs w:val="21"/>
                <w:lang w:val="bg-BG" w:eastAsia="bg-BG"/>
              </w:rPr>
              <w:t>&lt;h1&gt;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Welcome to {{title}}!</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800000"/>
                <w:sz w:val="21"/>
                <w:szCs w:val="21"/>
                <w:lang w:val="bg-BG" w:eastAsia="bg-BG"/>
              </w:rPr>
              <w:t>&lt;/h1&gt;</w:t>
            </w:r>
          </w:p>
          <w:p w:rsidR="006D67D3" w:rsidRPr="007C208D"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800000"/>
                <w:sz w:val="21"/>
                <w:szCs w:val="21"/>
                <w:lang w:val="bg-BG" w:eastAsia="bg-BG"/>
              </w:rPr>
              <w:t>&lt;/div&gt;</w:t>
            </w:r>
          </w:p>
        </w:tc>
      </w:tr>
    </w:tbl>
    <w:p w:rsidR="006D67D3" w:rsidRDefault="006D67D3" w:rsidP="006D67D3"/>
    <w:p w:rsidR="006D67D3" w:rsidRDefault="006D67D3" w:rsidP="006D67D3">
      <w:r>
        <w:t>And also change the header css in ‘</w:t>
      </w:r>
      <w:r w:rsidRPr="00135CCB">
        <w:rPr>
          <w:b/>
        </w:rPr>
        <w:t>app.component.css</w:t>
      </w:r>
      <w:r w:rsidRPr="00135CCB">
        <w:t>’</w:t>
      </w:r>
      <w:r>
        <w:t>:</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6840"/>
      </w:tblGrid>
      <w:tr w:rsidR="006D67D3" w:rsidTr="006D67D3">
        <w:tc>
          <w:tcPr>
            <w:tcW w:w="6840" w:type="dxa"/>
            <w:tcBorders>
              <w:top w:val="single" w:sz="4" w:space="0" w:color="auto"/>
              <w:left w:val="single" w:sz="4" w:space="0" w:color="auto"/>
              <w:bottom w:val="single" w:sz="4" w:space="0" w:color="auto"/>
              <w:right w:val="single" w:sz="4" w:space="0" w:color="auto"/>
            </w:tcBorders>
            <w:hideMark/>
          </w:tcPr>
          <w:p w:rsidR="00E67EEC" w:rsidRPr="00E67EEC" w:rsidRDefault="00E67EEC" w:rsidP="00E67EEC">
            <w:pPr>
              <w:shd w:val="clear" w:color="auto" w:fill="FFFFFF"/>
              <w:spacing w:after="0" w:line="285" w:lineRule="atLeast"/>
              <w:rPr>
                <w:rFonts w:ascii="Consolas" w:eastAsia="Times New Roman" w:hAnsi="Consolas" w:cs="Times New Roman"/>
                <w:sz w:val="21"/>
                <w:szCs w:val="21"/>
                <w:lang w:eastAsia="bg-BG"/>
              </w:rPr>
            </w:pPr>
            <w:r w:rsidRPr="00E67EEC">
              <w:rPr>
                <w:rFonts w:ascii="Consolas" w:eastAsia="Times New Roman" w:hAnsi="Consolas" w:cs="Times New Roman"/>
                <w:sz w:val="21"/>
                <w:szCs w:val="21"/>
                <w:lang w:val="bg-BG" w:eastAsia="bg-BG"/>
              </w:rPr>
              <w:t>@import url('https://fonts.googleapis.com/css?family=Raleway');</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h1 {</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margin: -10px -8px;</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padding: 15px 10px 15px 10px;</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background: #616192;</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color: white;</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font-family: 'Raleway',</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sans-serif;</w:t>
            </w:r>
          </w:p>
          <w:p w:rsidR="006D67D3" w:rsidRPr="007C208D" w:rsidRDefault="00E67EEC" w:rsidP="00E67EEC">
            <w:pPr>
              <w:shd w:val="clear" w:color="auto" w:fill="FFFFFF"/>
              <w:spacing w:after="0" w:line="285" w:lineRule="atLeast"/>
              <w:rPr>
                <w:rFonts w:ascii="Consolas" w:eastAsia="Times New Roman" w:hAnsi="Consolas" w:cs="Times New Roman"/>
                <w:color w:val="000000"/>
                <w:sz w:val="21"/>
                <w:szCs w:val="21"/>
                <w:lang w:val="bg-BG" w:eastAsia="bg-BG"/>
              </w:rPr>
            </w:pPr>
            <w:r w:rsidRPr="00E67EEC">
              <w:rPr>
                <w:rFonts w:ascii="Consolas" w:eastAsia="Times New Roman" w:hAnsi="Consolas" w:cs="Times New Roman"/>
                <w:sz w:val="21"/>
                <w:szCs w:val="21"/>
                <w:lang w:val="bg-BG" w:eastAsia="bg-BG"/>
              </w:rPr>
              <w:t>}</w:t>
            </w:r>
          </w:p>
        </w:tc>
      </w:tr>
    </w:tbl>
    <w:p w:rsidR="006D67D3" w:rsidRDefault="006D67D3" w:rsidP="006D67D3">
      <w:r>
        <w:t>Start the app with the command ‘</w:t>
      </w:r>
      <w:r w:rsidRPr="00135CCB">
        <w:rPr>
          <w:b/>
        </w:rPr>
        <w:t>ng serve --open’</w:t>
      </w:r>
      <w:r>
        <w:t>. This will build the angular application and also open a new window in your default browser. Your app should look like this:</w:t>
      </w:r>
    </w:p>
    <w:p w:rsidR="006D67D3" w:rsidRPr="00C54400" w:rsidRDefault="00E67EEC" w:rsidP="006D67D3">
      <w:r>
        <w:rPr>
          <w:noProof/>
          <w:lang w:val="bg-BG" w:eastAsia="bg-BG"/>
        </w:rPr>
        <w:drawing>
          <wp:inline distT="0" distB="0" distL="0" distR="0" wp14:anchorId="657F3320" wp14:editId="272ACEF1">
            <wp:extent cx="5760720" cy="2005167"/>
            <wp:effectExtent l="19050" t="19050" r="11430" b="1460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005167"/>
                    </a:xfrm>
                    <a:prstGeom prst="rect">
                      <a:avLst/>
                    </a:prstGeom>
                    <a:ln>
                      <a:solidFill>
                        <a:schemeClr val="tx1"/>
                      </a:solidFill>
                    </a:ln>
                  </pic:spPr>
                </pic:pic>
              </a:graphicData>
            </a:graphic>
          </wp:inline>
        </w:drawing>
      </w:r>
    </w:p>
    <w:p w:rsidR="006D67D3" w:rsidRDefault="006D67D3" w:rsidP="006D67D3">
      <w:pPr>
        <w:pStyle w:val="Heading2"/>
      </w:pPr>
      <w:r>
        <w:lastRenderedPageBreak/>
        <w:t>Create Article Model</w:t>
      </w:r>
    </w:p>
    <w:p w:rsidR="006D67D3" w:rsidRDefault="006D67D3" w:rsidP="006D67D3">
      <w:r>
        <w:t xml:space="preserve">We need an article model </w:t>
      </w:r>
      <w:r w:rsidRPr="00C54400">
        <w:rPr>
          <w:b/>
        </w:rPr>
        <w:t>class</w:t>
      </w:r>
      <w:r>
        <w:t xml:space="preserve"> to hold the information. Each article has </w:t>
      </w:r>
      <w:r w:rsidRPr="00C54400">
        <w:rPr>
          <w:b/>
        </w:rPr>
        <w:t>title</w:t>
      </w:r>
      <w:r>
        <w:t xml:space="preserve"> (string), </w:t>
      </w:r>
      <w:r w:rsidRPr="00C54400">
        <w:rPr>
          <w:b/>
        </w:rPr>
        <w:t>description</w:t>
      </w:r>
      <w:r>
        <w:t xml:space="preserve"> (string), </w:t>
      </w:r>
      <w:r w:rsidRPr="00C54400">
        <w:rPr>
          <w:b/>
        </w:rPr>
        <w:t>author</w:t>
      </w:r>
      <w:r>
        <w:t xml:space="preserve"> (string), </w:t>
      </w:r>
      <w:r w:rsidRPr="00C54400">
        <w:rPr>
          <w:b/>
        </w:rPr>
        <w:t>imageUrl</w:t>
      </w:r>
      <w:r>
        <w:t xml:space="preserve"> (string). Create a folder </w:t>
      </w:r>
      <w:r w:rsidRPr="00135CCB">
        <w:rPr>
          <w:b/>
        </w:rPr>
        <w:t>models</w:t>
      </w:r>
      <w:r>
        <w:t xml:space="preserve"> and in </w:t>
      </w:r>
      <w:r w:rsidRPr="00C54400">
        <w:rPr>
          <w:b/>
        </w:rPr>
        <w:t>src</w:t>
      </w:r>
      <w:r>
        <w:rPr>
          <w:b/>
        </w:rPr>
        <w:t>/app</w:t>
      </w:r>
      <w:r>
        <w:t xml:space="preserve"> and inside create a file ‘</w:t>
      </w:r>
      <w:r w:rsidRPr="00C54400">
        <w:rPr>
          <w:b/>
        </w:rPr>
        <w:t>article.model.ts’</w:t>
      </w:r>
      <w:r>
        <w:t xml:space="preserve">. We also have to </w:t>
      </w:r>
      <w:r w:rsidRPr="00AA3137">
        <w:rPr>
          <w:b/>
        </w:rPr>
        <w:t>export</w:t>
      </w:r>
      <w:r>
        <w:t xml:space="preserve"> the class in order to use it in whichever file we want.</w:t>
      </w:r>
    </w:p>
    <w:p w:rsidR="006D67D3" w:rsidRDefault="00C41CA3" w:rsidP="00C41CA3">
      <w:pPr>
        <w:tabs>
          <w:tab w:val="left" w:pos="960"/>
        </w:tabs>
      </w:pPr>
      <w:r>
        <w:tab/>
      </w:r>
      <w:r>
        <w:rPr>
          <w:noProof/>
          <w:lang w:val="bg-BG" w:eastAsia="bg-BG"/>
        </w:rPr>
        <w:drawing>
          <wp:inline distT="0" distB="0" distL="0" distR="0" wp14:anchorId="0C7CA660" wp14:editId="2631B2EC">
            <wp:extent cx="4133850" cy="20383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2038350"/>
                    </a:xfrm>
                    <a:prstGeom prst="rect">
                      <a:avLst/>
                    </a:prstGeom>
                    <a:ln>
                      <a:solidFill>
                        <a:schemeClr val="tx1"/>
                      </a:solidFill>
                    </a:ln>
                  </pic:spPr>
                </pic:pic>
              </a:graphicData>
            </a:graphic>
          </wp:inline>
        </w:drawing>
      </w:r>
    </w:p>
    <w:p w:rsidR="006D67D3" w:rsidRPr="006F68B5" w:rsidRDefault="006D67D3" w:rsidP="006D67D3"/>
    <w:p w:rsidR="006D67D3" w:rsidRDefault="006D67D3" w:rsidP="006D67D3">
      <w:pPr>
        <w:pStyle w:val="Heading2"/>
      </w:pPr>
      <w:r>
        <w:t>Create Article Data</w:t>
      </w:r>
    </w:p>
    <w:p w:rsidR="006D67D3" w:rsidRDefault="006D67D3" w:rsidP="006D67D3">
      <w:r>
        <w:t xml:space="preserve">We have to create a seed file to hold our </w:t>
      </w:r>
      <w:r w:rsidRPr="00AA3137">
        <w:rPr>
          <w:b/>
        </w:rPr>
        <w:t>dummy data</w:t>
      </w:r>
      <w:r>
        <w:t xml:space="preserve"> that we will display later. Create a f</w:t>
      </w:r>
      <w:bookmarkStart w:id="0" w:name="_GoBack"/>
      <w:bookmarkEnd w:id="0"/>
      <w:r>
        <w:t xml:space="preserve">older called </w:t>
      </w:r>
      <w:r w:rsidRPr="00C310CF">
        <w:rPr>
          <w:b/>
        </w:rPr>
        <w:t>data</w:t>
      </w:r>
      <w:r>
        <w:t xml:space="preserve"> in </w:t>
      </w:r>
      <w:r w:rsidRPr="00AA3137">
        <w:rPr>
          <w:b/>
        </w:rPr>
        <w:t>src/app</w:t>
      </w:r>
      <w:r>
        <w:t xml:space="preserve"> and in it generate a new file called </w:t>
      </w:r>
      <w:r w:rsidRPr="00135CCB">
        <w:rPr>
          <w:b/>
        </w:rPr>
        <w:t>seed.ts</w:t>
      </w:r>
      <w:r>
        <w:t xml:space="preserve"> which will hold an array of objects. After that </w:t>
      </w:r>
      <w:r w:rsidRPr="0033584D">
        <w:rPr>
          <w:b/>
        </w:rPr>
        <w:t>export</w:t>
      </w:r>
      <w:r>
        <w:t xml:space="preserve"> the array. You can change the information inside the objects however you like just don’t change the property names.</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9247"/>
      </w:tblGrid>
      <w:tr w:rsidR="006D67D3" w:rsidTr="00E2063F">
        <w:tc>
          <w:tcPr>
            <w:tcW w:w="9631" w:type="dxa"/>
            <w:tcBorders>
              <w:top w:val="single" w:sz="4" w:space="0" w:color="auto"/>
              <w:left w:val="single" w:sz="4" w:space="0" w:color="auto"/>
              <w:bottom w:val="single" w:sz="4" w:space="0" w:color="auto"/>
              <w:right w:val="single" w:sz="4" w:space="0" w:color="auto"/>
            </w:tcBorders>
            <w:hideMark/>
          </w:tcPr>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FF"/>
                <w:sz w:val="21"/>
                <w:szCs w:val="21"/>
                <w:lang w:val="bg-BG" w:eastAsia="bg-BG"/>
              </w:rPr>
              <w:t>const</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data</w:t>
            </w:r>
            <w:r w:rsidRPr="00135CCB">
              <w:rPr>
                <w:rFonts w:ascii="Consolas" w:eastAsia="Times New Roman" w:hAnsi="Consolas" w:cs="Times New Roman"/>
                <w:color w:val="000000"/>
                <w:sz w:val="21"/>
                <w:szCs w:val="21"/>
                <w:lang w:val="bg-BG" w:eastAsia="bg-BG"/>
              </w:rPr>
              <w:t xml:space="preserve"> = [{</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title:</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'Article 1'</w:t>
            </w: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description:</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1v'</w:t>
            </w: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author:</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'Author 1'</w:t>
            </w: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imageUrl:</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'http://ichef.bbci.co.uk/news/976/cpsprodpb/10434/production/_90121666_agreementcartoon.jpg'</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title:</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'Article 2'</w:t>
            </w: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description:</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 xml:space="preserve">'LongDesc 1LongDesc 1LongDesc 1LongDesc 1LongDesc 1LongDesc </w:t>
            </w:r>
            <w:r w:rsidRPr="00135CCB">
              <w:rPr>
                <w:rFonts w:ascii="Consolas" w:eastAsia="Times New Roman" w:hAnsi="Consolas" w:cs="Times New Roman"/>
                <w:color w:val="A31515"/>
                <w:sz w:val="21"/>
                <w:szCs w:val="21"/>
                <w:lang w:val="bg-BG" w:eastAsia="bg-BG"/>
              </w:rPr>
              <w:lastRenderedPageBreak/>
              <w:t>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1v'</w:t>
            </w: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author:</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'Author 2'</w:t>
            </w: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imageUrl:</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'http://www.digitalmeetsculture.net/wp-content/uploads/2015/04/article.jpg'</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title:</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'Article 3'</w:t>
            </w: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description:</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1v'</w:t>
            </w: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author:</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'Author 3'</w:t>
            </w: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imageUrl:</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'http://i.dailymail.co.uk/i/pix/2010/04/17/article-1266852-092DE58A000005DC-112_634x411.jpg'</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title:</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'Article 4'</w:t>
            </w: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description:</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1v'</w:t>
            </w: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author:</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'Author 4'</w:t>
            </w: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imageUrl:</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'https://www.seoclerk.com/pics/518476-1iDFBR1489198900.png'</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title:</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'Article 5'</w:t>
            </w: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description:</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 xml:space="preserve">'LongDesc 1LongDesc 1LongDesc 1LongDesc 1LongDesc 1LongDesc 1LongDesc 1LongDesc 1LongDesc 1LongDesc 1LongDesc 1LongDesc 1LongDesc </w:t>
            </w:r>
            <w:r w:rsidRPr="00135CCB">
              <w:rPr>
                <w:rFonts w:ascii="Consolas" w:eastAsia="Times New Roman" w:hAnsi="Consolas" w:cs="Times New Roman"/>
                <w:color w:val="A31515"/>
                <w:sz w:val="21"/>
                <w:szCs w:val="21"/>
                <w:lang w:val="bg-BG" w:eastAsia="bg-BG"/>
              </w:rPr>
              <w:lastRenderedPageBreak/>
              <w:t>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1v'</w:t>
            </w: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author:</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'Author 5'</w:t>
            </w: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imageUrl:</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'http://www.stat.columbia.edu/~gelman/teaching/literacy/images/IV.gif'</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6D67D3" w:rsidRPr="00135CCB"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p>
          <w:p w:rsidR="006D67D3" w:rsidRPr="007C208D"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AF00DB"/>
                <w:sz w:val="21"/>
                <w:szCs w:val="21"/>
                <w:lang w:val="bg-BG" w:eastAsia="bg-BG"/>
              </w:rPr>
              <w:t>export</w:t>
            </w:r>
            <w:r w:rsidRPr="00135CCB">
              <w:rPr>
                <w:rFonts w:ascii="Consolas" w:eastAsia="Times New Roman" w:hAnsi="Consolas" w:cs="Times New Roman"/>
                <w:color w:val="000000"/>
                <w:sz w:val="21"/>
                <w:szCs w:val="21"/>
                <w:lang w:val="bg-BG" w:eastAsia="bg-BG"/>
              </w:rPr>
              <w:t xml:space="preserve"> { </w:t>
            </w:r>
            <w:r w:rsidRPr="00135CCB">
              <w:rPr>
                <w:rFonts w:ascii="Consolas" w:eastAsia="Times New Roman" w:hAnsi="Consolas" w:cs="Times New Roman"/>
                <w:color w:val="001080"/>
                <w:sz w:val="21"/>
                <w:szCs w:val="21"/>
                <w:lang w:val="bg-BG" w:eastAsia="bg-BG"/>
              </w:rPr>
              <w:t>data</w:t>
            </w:r>
            <w:r w:rsidRPr="00135CCB">
              <w:rPr>
                <w:rFonts w:ascii="Consolas" w:eastAsia="Times New Roman" w:hAnsi="Consolas" w:cs="Times New Roman"/>
                <w:color w:val="000000"/>
                <w:sz w:val="21"/>
                <w:szCs w:val="21"/>
                <w:lang w:val="bg-BG" w:eastAsia="bg-BG"/>
              </w:rPr>
              <w:t xml:space="preserve"> };</w:t>
            </w:r>
          </w:p>
        </w:tc>
      </w:tr>
    </w:tbl>
    <w:p w:rsidR="006D67D3" w:rsidRDefault="006D67D3" w:rsidP="006D67D3"/>
    <w:p w:rsidR="006D67D3" w:rsidRDefault="006D67D3" w:rsidP="006D67D3">
      <w:r>
        <w:t xml:space="preserve">We also need a </w:t>
      </w:r>
      <w:r w:rsidRPr="0033584D">
        <w:rPr>
          <w:b/>
        </w:rPr>
        <w:t>fake service</w:t>
      </w:r>
      <w:r>
        <w:t xml:space="preserve"> class. Inside we will map each object to an article </w:t>
      </w:r>
      <w:r w:rsidRPr="00AA3137">
        <w:rPr>
          <w:b/>
        </w:rPr>
        <w:t>instance</w:t>
      </w:r>
      <w:r>
        <w:t xml:space="preserve"> and return a new array of articles. Create a new file in data called </w:t>
      </w:r>
      <w:r w:rsidRPr="0033584D">
        <w:rPr>
          <w:b/>
        </w:rPr>
        <w:t>data.ts</w:t>
      </w:r>
      <w:r>
        <w:t xml:space="preserve">, import the </w:t>
      </w:r>
      <w:r w:rsidRPr="0033584D">
        <w:rPr>
          <w:b/>
        </w:rPr>
        <w:t xml:space="preserve">article model </w:t>
      </w:r>
      <w:r>
        <w:t>and the data from ‘</w:t>
      </w:r>
      <w:r w:rsidRPr="0033584D">
        <w:rPr>
          <w:b/>
        </w:rPr>
        <w:t>seed.ts</w:t>
      </w:r>
      <w:r>
        <w:t>’ and write the following class:</w:t>
      </w:r>
    </w:p>
    <w:p w:rsidR="006D67D3" w:rsidRDefault="006D67D3" w:rsidP="006D67D3">
      <w:r>
        <w:rPr>
          <w:noProof/>
          <w:lang w:val="bg-BG" w:eastAsia="bg-BG"/>
        </w:rPr>
        <w:drawing>
          <wp:inline distT="0" distB="0" distL="0" distR="0" wp14:anchorId="50830E0C" wp14:editId="4EBEB78D">
            <wp:extent cx="3879850" cy="1650699"/>
            <wp:effectExtent l="19050" t="19050" r="25400" b="26035"/>
            <wp:docPr id="29" name="Picture 29" descr="YoHMN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HMNq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8468" cy="1654366"/>
                    </a:xfrm>
                    <a:prstGeom prst="rect">
                      <a:avLst/>
                    </a:prstGeom>
                    <a:noFill/>
                    <a:ln>
                      <a:solidFill>
                        <a:schemeClr val="tx1"/>
                      </a:solidFill>
                    </a:ln>
                  </pic:spPr>
                </pic:pic>
              </a:graphicData>
            </a:graphic>
          </wp:inline>
        </w:drawing>
      </w:r>
    </w:p>
    <w:p w:rsidR="006D67D3" w:rsidRPr="00135CCB" w:rsidRDefault="006D67D3" w:rsidP="006D67D3">
      <w:r>
        <w:t xml:space="preserve">The data has a </w:t>
      </w:r>
      <w:r w:rsidRPr="0033584D">
        <w:rPr>
          <w:b/>
        </w:rPr>
        <w:t>getData()</w:t>
      </w:r>
      <w:r>
        <w:t xml:space="preserve"> function which iterates through all data objects and creates </w:t>
      </w:r>
      <w:r w:rsidRPr="0033584D">
        <w:rPr>
          <w:b/>
        </w:rPr>
        <w:t>instances</w:t>
      </w:r>
      <w:r>
        <w:t xml:space="preserve"> of articles which are saved in an array and returned from the function. Later on we will learn more about real </w:t>
      </w:r>
      <w:r w:rsidRPr="0033584D">
        <w:rPr>
          <w:b/>
        </w:rPr>
        <w:t>services</w:t>
      </w:r>
      <w:r>
        <w:t xml:space="preserve"> and </w:t>
      </w:r>
      <w:r w:rsidRPr="0033584D">
        <w:rPr>
          <w:b/>
        </w:rPr>
        <w:t>injectables</w:t>
      </w:r>
      <w:r>
        <w:t xml:space="preserve"> and how to implement this the </w:t>
      </w:r>
      <w:r w:rsidRPr="0033584D">
        <w:rPr>
          <w:b/>
        </w:rPr>
        <w:t>correct</w:t>
      </w:r>
      <w:r>
        <w:t xml:space="preserve"> way.</w:t>
      </w:r>
    </w:p>
    <w:p w:rsidR="006D67D3" w:rsidRDefault="006D67D3" w:rsidP="006D67D3">
      <w:pPr>
        <w:pStyle w:val="Heading2"/>
      </w:pPr>
      <w:r>
        <w:t>Create Article Component</w:t>
      </w:r>
    </w:p>
    <w:p w:rsidR="006D67D3" w:rsidRDefault="006D67D3" w:rsidP="006D67D3">
      <w:r>
        <w:t>Generate an article component using the command ‘</w:t>
      </w:r>
      <w:r w:rsidRPr="00F04BC8">
        <w:rPr>
          <w:b/>
        </w:rPr>
        <w:t>ng generate component article</w:t>
      </w:r>
      <w:r>
        <w:t xml:space="preserve">’. You can also create it </w:t>
      </w:r>
      <w:r w:rsidRPr="00F04BC8">
        <w:rPr>
          <w:b/>
        </w:rPr>
        <w:t>yourself</w:t>
      </w:r>
      <w:r>
        <w:t xml:space="preserve"> </w:t>
      </w:r>
      <w:r w:rsidRPr="00F04BC8">
        <w:rPr>
          <w:b/>
        </w:rPr>
        <w:t>without</w:t>
      </w:r>
      <w:r>
        <w:t xml:space="preserve"> using the </w:t>
      </w:r>
      <w:r w:rsidRPr="00F04BC8">
        <w:rPr>
          <w:b/>
        </w:rPr>
        <w:t>CLI</w:t>
      </w:r>
      <w:r>
        <w:t xml:space="preserve">, but note that you have the create a </w:t>
      </w:r>
      <w:r w:rsidRPr="00F04BC8">
        <w:rPr>
          <w:b/>
        </w:rPr>
        <w:t>typescript file</w:t>
      </w:r>
      <w:r>
        <w:t xml:space="preserve"> to hold the component logic, an </w:t>
      </w:r>
      <w:r w:rsidRPr="00F04BC8">
        <w:rPr>
          <w:b/>
        </w:rPr>
        <w:t>html file</w:t>
      </w:r>
      <w:r>
        <w:t xml:space="preserve"> to hold the markup and a </w:t>
      </w:r>
      <w:r w:rsidRPr="00F04BC8">
        <w:rPr>
          <w:b/>
        </w:rPr>
        <w:t>css file</w:t>
      </w:r>
      <w:r>
        <w:t xml:space="preserve"> that is </w:t>
      </w:r>
      <w:r w:rsidRPr="00F04BC8">
        <w:rPr>
          <w:b/>
        </w:rPr>
        <w:t>strictly</w:t>
      </w:r>
      <w:r>
        <w:t xml:space="preserve"> for this component. Also if you create the component yourself, you have to remember to import it in the </w:t>
      </w:r>
      <w:r w:rsidRPr="005B5A0B">
        <w:rPr>
          <w:b/>
        </w:rPr>
        <w:t>declarations</w:t>
      </w:r>
      <w:r>
        <w:t xml:space="preserve"> array inside the main </w:t>
      </w:r>
      <w:r w:rsidRPr="005B5A0B">
        <w:rPr>
          <w:b/>
        </w:rPr>
        <w:t>app module</w:t>
      </w:r>
      <w:r>
        <w:t>. The CLI does all that work for us.</w:t>
      </w:r>
    </w:p>
    <w:p w:rsidR="006D67D3" w:rsidRDefault="006D67D3" w:rsidP="006D67D3">
      <w:r>
        <w:t xml:space="preserve">Copy the following </w:t>
      </w:r>
      <w:r w:rsidRPr="005B5A0B">
        <w:t>css</w:t>
      </w:r>
      <w:r>
        <w:t xml:space="preserve"> inside ‘</w:t>
      </w:r>
      <w:r w:rsidRPr="005B5A0B">
        <w:rPr>
          <w:b/>
        </w:rPr>
        <w:t>article.component.css</w:t>
      </w:r>
      <w:r w:rsidRPr="005B5A0B">
        <w:t>’</w:t>
      </w:r>
      <w:r>
        <w:t>:</w:t>
      </w:r>
    </w:p>
    <w:p w:rsidR="00E67EEC" w:rsidRDefault="00E67EEC" w:rsidP="006D67D3"/>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9247"/>
      </w:tblGrid>
      <w:tr w:rsidR="006D67D3" w:rsidTr="00E2063F">
        <w:tc>
          <w:tcPr>
            <w:tcW w:w="9631" w:type="dxa"/>
            <w:tcBorders>
              <w:top w:val="single" w:sz="4" w:space="0" w:color="auto"/>
              <w:left w:val="single" w:sz="4" w:space="0" w:color="auto"/>
              <w:bottom w:val="single" w:sz="4" w:space="0" w:color="auto"/>
              <w:right w:val="single" w:sz="4" w:space="0" w:color="auto"/>
            </w:tcBorders>
            <w:hideMark/>
          </w:tcPr>
          <w:p w:rsidR="00E67EEC" w:rsidRPr="00E67EEC" w:rsidRDefault="00E67EEC" w:rsidP="00E67EEC">
            <w:pPr>
              <w:shd w:val="clear" w:color="auto" w:fill="FFFFFF"/>
              <w:spacing w:after="0" w:line="285" w:lineRule="atLeast"/>
              <w:rPr>
                <w:rFonts w:ascii="Consolas" w:eastAsia="Times New Roman" w:hAnsi="Consolas" w:cs="Times New Roman"/>
                <w:sz w:val="21"/>
                <w:szCs w:val="21"/>
                <w:lang w:eastAsia="bg-BG"/>
              </w:rPr>
            </w:pPr>
            <w:r w:rsidRPr="00E67EEC">
              <w:rPr>
                <w:rFonts w:ascii="Consolas" w:eastAsia="Times New Roman" w:hAnsi="Consolas" w:cs="Times New Roman"/>
                <w:sz w:val="21"/>
                <w:szCs w:val="21"/>
                <w:lang w:val="bg-BG" w:eastAsia="bg-BG"/>
              </w:rPr>
              <w:t>@import url('https://fonts.googl</w:t>
            </w:r>
            <w:r>
              <w:rPr>
                <w:rFonts w:ascii="Consolas" w:eastAsia="Times New Roman" w:hAnsi="Consolas" w:cs="Times New Roman"/>
                <w:sz w:val="21"/>
                <w:szCs w:val="21"/>
                <w:lang w:val="bg-BG" w:eastAsia="bg-BG"/>
              </w:rPr>
              <w:t>eapis.com/css?family=Raleway');</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lastRenderedPageBreak/>
              <w:t xml:space="preserve">  font-family: 'Raleway',</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sans-serif;</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font-weight: bold;</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eastAsia="bg-BG"/>
              </w:rPr>
            </w:pPr>
            <w:r>
              <w:rPr>
                <w:rFonts w:ascii="Consolas" w:eastAsia="Times New Roman" w:hAnsi="Consolas" w:cs="Times New Roman"/>
                <w:sz w:val="21"/>
                <w:szCs w:val="21"/>
                <w:lang w:val="bg-BG" w:eastAsia="bg-BG"/>
              </w:rPr>
              <w:t>}</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li {</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list-style-type: none;</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width: 240px;</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text-align: center;</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border-radius: 5px;</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padding-top: 20px;</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padding-bottom: 20px;</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transition: all 0.2s linear;</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text-align: center;</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margin-bottom: 20px;</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margin-right: 15px;</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background: #ADADE8;</w:t>
            </w:r>
          </w:p>
          <w:p w:rsidR="00E67EEC" w:rsidRPr="00C41CA3" w:rsidRDefault="00E67EEC" w:rsidP="00E67EEC">
            <w:pPr>
              <w:shd w:val="clear" w:color="auto" w:fill="FFFFFF"/>
              <w:spacing w:after="0" w:line="285" w:lineRule="atLeast"/>
              <w:rPr>
                <w:rFonts w:ascii="Consolas" w:eastAsia="Times New Roman" w:hAnsi="Consolas" w:cs="Times New Roman"/>
                <w:sz w:val="21"/>
                <w:szCs w:val="21"/>
                <w:lang w:val="bg-BG" w:eastAsia="bg-BG"/>
              </w:rPr>
            </w:pPr>
            <w:r>
              <w:rPr>
                <w:rFonts w:ascii="Consolas" w:eastAsia="Times New Roman" w:hAnsi="Consolas" w:cs="Times New Roman"/>
                <w:sz w:val="21"/>
                <w:szCs w:val="21"/>
                <w:lang w:val="bg-BG" w:eastAsia="bg-BG"/>
              </w:rPr>
              <w:t>}</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li:hover {</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transform: scale(1.04);</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box-shadow:  -1px 2px 27px 3px rgba(0,0,0,0.09)</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eastAsia="bg-BG"/>
              </w:rPr>
            </w:pPr>
            <w:r>
              <w:rPr>
                <w:rFonts w:ascii="Consolas" w:eastAsia="Times New Roman" w:hAnsi="Consolas" w:cs="Times New Roman"/>
                <w:sz w:val="21"/>
                <w:szCs w:val="21"/>
                <w:lang w:val="bg-BG" w:eastAsia="bg-BG"/>
              </w:rPr>
              <w:t>}</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img {</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width: 150px;</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height: 150px;</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margin-top: 20px;</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border-radius: 4px;</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border: 1px solid rgb(248, 248, 248);</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eastAsia="bg-BG"/>
              </w:rPr>
            </w:pPr>
            <w:r>
              <w:rPr>
                <w:rFonts w:ascii="Consolas" w:eastAsia="Times New Roman" w:hAnsi="Consolas" w:cs="Times New Roman"/>
                <w:sz w:val="21"/>
                <w:szCs w:val="21"/>
                <w:lang w:val="bg-BG" w:eastAsia="bg-BG"/>
              </w:rPr>
              <w:t>}</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#title {</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margin-bottom: 10px; </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color: white;</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eastAsia="bg-BG"/>
              </w:rPr>
            </w:pPr>
            <w:r>
              <w:rPr>
                <w:rFonts w:ascii="Consolas" w:eastAsia="Times New Roman" w:hAnsi="Consolas" w:cs="Times New Roman"/>
                <w:sz w:val="21"/>
                <w:szCs w:val="21"/>
                <w:lang w:val="bg-BG" w:eastAsia="bg-BG"/>
              </w:rPr>
              <w:t>}</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.desc {</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padding: 10px;</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eastAsia="bg-BG"/>
              </w:rPr>
            </w:pPr>
            <w:r>
              <w:rPr>
                <w:rFonts w:ascii="Consolas" w:eastAsia="Times New Roman" w:hAnsi="Consolas" w:cs="Times New Roman"/>
                <w:sz w:val="21"/>
                <w:szCs w:val="21"/>
                <w:lang w:val="bg-BG" w:eastAsia="bg-BG"/>
              </w:rPr>
              <w:t>}</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button {</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outline: none;</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lastRenderedPageBreak/>
              <w:t xml:space="preserve">  border: none;</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background: white;</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color:rgb(7, 7, 7);</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padding: 6px;</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border-radius: 3px;</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margin: 5px;</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eastAsia="bg-BG"/>
              </w:rPr>
            </w:pPr>
            <w:r>
              <w:rPr>
                <w:rFonts w:ascii="Consolas" w:eastAsia="Times New Roman" w:hAnsi="Consolas" w:cs="Times New Roman"/>
                <w:sz w:val="21"/>
                <w:szCs w:val="21"/>
                <w:lang w:val="bg-BG" w:eastAsia="bg-BG"/>
              </w:rPr>
              <w:t>}</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button:hover {</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background: #616192;</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color: white;</w:t>
            </w:r>
          </w:p>
          <w:p w:rsidR="006D67D3" w:rsidRPr="007C208D" w:rsidRDefault="00E67EEC" w:rsidP="00E67EEC">
            <w:pPr>
              <w:shd w:val="clear" w:color="auto" w:fill="FFFFFF"/>
              <w:spacing w:after="0" w:line="285" w:lineRule="atLeast"/>
              <w:rPr>
                <w:rFonts w:ascii="Consolas" w:eastAsia="Times New Roman" w:hAnsi="Consolas" w:cs="Times New Roman"/>
                <w:color w:val="000000"/>
                <w:sz w:val="21"/>
                <w:szCs w:val="21"/>
                <w:lang w:val="bg-BG" w:eastAsia="bg-BG"/>
              </w:rPr>
            </w:pPr>
            <w:r w:rsidRPr="00E67EEC">
              <w:rPr>
                <w:rFonts w:ascii="Consolas" w:eastAsia="Times New Roman" w:hAnsi="Consolas" w:cs="Times New Roman"/>
                <w:sz w:val="21"/>
                <w:szCs w:val="21"/>
                <w:lang w:val="bg-BG" w:eastAsia="bg-BG"/>
              </w:rPr>
              <w:t>}</w:t>
            </w:r>
          </w:p>
        </w:tc>
      </w:tr>
    </w:tbl>
    <w:p w:rsidR="006D67D3" w:rsidRDefault="006D67D3" w:rsidP="006D67D3"/>
    <w:p w:rsidR="006D67D3" w:rsidRDefault="006D67D3" w:rsidP="006D67D3">
      <w:r>
        <w:t xml:space="preserve">We have to establish a </w:t>
      </w:r>
      <w:r w:rsidRPr="00F83290">
        <w:rPr>
          <w:b/>
        </w:rPr>
        <w:t>relationship</w:t>
      </w:r>
      <w:r>
        <w:t xml:space="preserve"> between the </w:t>
      </w:r>
      <w:r w:rsidRPr="00F83290">
        <w:rPr>
          <w:b/>
        </w:rPr>
        <w:t>article</w:t>
      </w:r>
      <w:r>
        <w:t xml:space="preserve"> component and the future </w:t>
      </w:r>
      <w:r w:rsidRPr="00F83290">
        <w:rPr>
          <w:b/>
        </w:rPr>
        <w:t>articles</w:t>
      </w:r>
      <w:r>
        <w:t xml:space="preserve"> component. The one we are implementing right now is the </w:t>
      </w:r>
      <w:r w:rsidRPr="00615222">
        <w:rPr>
          <w:b/>
        </w:rPr>
        <w:t>child component</w:t>
      </w:r>
      <w:r>
        <w:t xml:space="preserve">. It will receive </w:t>
      </w:r>
      <w:r w:rsidRPr="00615222">
        <w:rPr>
          <w:b/>
        </w:rPr>
        <w:t xml:space="preserve">two properties </w:t>
      </w:r>
      <w:r>
        <w:t xml:space="preserve">that need to be </w:t>
      </w:r>
      <w:r>
        <w:rPr>
          <w:b/>
        </w:rPr>
        <w:t>transferred</w:t>
      </w:r>
      <w:r>
        <w:t xml:space="preserve"> from the parent to the child component. </w:t>
      </w:r>
    </w:p>
    <w:p w:rsidR="006D67D3" w:rsidRDefault="006D67D3" w:rsidP="006D67D3">
      <w:pPr>
        <w:pStyle w:val="Heading3"/>
      </w:pPr>
      <w:r>
        <w:t>Problem 4.1 Create the html markup</w:t>
      </w:r>
    </w:p>
    <w:p w:rsidR="006D67D3" w:rsidRDefault="006D67D3" w:rsidP="006D67D3">
      <w:r>
        <w:t>Copy the following html inside ‘</w:t>
      </w:r>
      <w:r>
        <w:rPr>
          <w:b/>
        </w:rPr>
        <w:t>article</w:t>
      </w:r>
      <w:r w:rsidRPr="004E0A06">
        <w:rPr>
          <w:b/>
        </w:rPr>
        <w:t>.component.html</w:t>
      </w:r>
      <w:r>
        <w:t>’:</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9247"/>
      </w:tblGrid>
      <w:tr w:rsidR="006D67D3" w:rsidTr="00E2063F">
        <w:tc>
          <w:tcPr>
            <w:tcW w:w="9631" w:type="dxa"/>
            <w:tcBorders>
              <w:top w:val="single" w:sz="4" w:space="0" w:color="auto"/>
              <w:left w:val="single" w:sz="4" w:space="0" w:color="auto"/>
              <w:bottom w:val="single" w:sz="4" w:space="0" w:color="auto"/>
              <w:right w:val="single" w:sz="4" w:space="0" w:color="auto"/>
            </w:tcBorders>
            <w:hideMark/>
          </w:tcPr>
          <w:p w:rsidR="006D67D3" w:rsidRPr="004E0A06"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800000"/>
                <w:sz w:val="21"/>
                <w:szCs w:val="21"/>
                <w:lang w:val="bg-BG" w:eastAsia="bg-BG"/>
              </w:rPr>
              <w:t>&lt;li&gt;</w:t>
            </w:r>
          </w:p>
          <w:p w:rsidR="006D67D3" w:rsidRPr="004E0A06"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800000"/>
                <w:sz w:val="21"/>
                <w:szCs w:val="21"/>
                <w:lang w:val="bg-BG" w:eastAsia="bg-BG"/>
              </w:rPr>
              <w:t>&lt;div</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id</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"title"</w:t>
            </w:r>
            <w:r w:rsidRPr="004E0A06">
              <w:rPr>
                <w:rFonts w:ascii="Consolas" w:eastAsia="Times New Roman" w:hAnsi="Consolas" w:cs="Times New Roman"/>
                <w:color w:val="800000"/>
                <w:sz w:val="21"/>
                <w:szCs w:val="21"/>
                <w:lang w:val="bg-BG" w:eastAsia="bg-BG"/>
              </w:rPr>
              <w:t>&gt;</w:t>
            </w:r>
            <w:r w:rsidRPr="004E0A06">
              <w:rPr>
                <w:rFonts w:ascii="Consolas" w:eastAsia="Times New Roman" w:hAnsi="Consolas" w:cs="Times New Roman"/>
                <w:color w:val="000000"/>
                <w:sz w:val="21"/>
                <w:szCs w:val="21"/>
                <w:lang w:val="bg-BG" w:eastAsia="bg-BG"/>
              </w:rPr>
              <w:t>{{article.title}}</w:t>
            </w:r>
            <w:r w:rsidRPr="004E0A06">
              <w:rPr>
                <w:rFonts w:ascii="Consolas" w:eastAsia="Times New Roman" w:hAnsi="Consolas" w:cs="Times New Roman"/>
                <w:color w:val="800000"/>
                <w:sz w:val="21"/>
                <w:szCs w:val="21"/>
                <w:lang w:val="bg-BG" w:eastAsia="bg-BG"/>
              </w:rPr>
              <w:t>&lt;/div&gt;</w:t>
            </w:r>
          </w:p>
          <w:p w:rsidR="006D67D3" w:rsidRPr="004E0A06"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800000"/>
                <w:sz w:val="21"/>
                <w:szCs w:val="21"/>
                <w:lang w:val="bg-BG" w:eastAsia="bg-BG"/>
              </w:rPr>
              <w:t>&lt;button</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ngIf</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"showReadMoreBtn"</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click</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"readMore()"</w:t>
            </w:r>
            <w:r w:rsidRPr="004E0A06">
              <w:rPr>
                <w:rFonts w:ascii="Consolas" w:eastAsia="Times New Roman" w:hAnsi="Consolas" w:cs="Times New Roman"/>
                <w:color w:val="800000"/>
                <w:sz w:val="21"/>
                <w:szCs w:val="21"/>
                <w:lang w:val="bg-BG" w:eastAsia="bg-BG"/>
              </w:rPr>
              <w:t>&gt;</w:t>
            </w:r>
            <w:r w:rsidRPr="004E0A06">
              <w:rPr>
                <w:rFonts w:ascii="Consolas" w:eastAsia="Times New Roman" w:hAnsi="Consolas" w:cs="Times New Roman"/>
                <w:color w:val="000000"/>
                <w:sz w:val="21"/>
                <w:szCs w:val="21"/>
                <w:lang w:val="bg-BG" w:eastAsia="bg-BG"/>
              </w:rPr>
              <w:t>Read More</w:t>
            </w:r>
            <w:r w:rsidRPr="004E0A06">
              <w:rPr>
                <w:rFonts w:ascii="Consolas" w:eastAsia="Times New Roman" w:hAnsi="Consolas" w:cs="Times New Roman"/>
                <w:color w:val="800000"/>
                <w:sz w:val="21"/>
                <w:szCs w:val="21"/>
                <w:lang w:val="bg-BG" w:eastAsia="bg-BG"/>
              </w:rPr>
              <w:t>&lt;/button&gt;</w:t>
            </w:r>
          </w:p>
          <w:p w:rsidR="006D67D3" w:rsidRPr="004E0A06"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800000"/>
                <w:sz w:val="21"/>
                <w:szCs w:val="21"/>
                <w:lang w:val="bg-BG" w:eastAsia="bg-BG"/>
              </w:rPr>
              <w:t>&lt;button</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ngIf</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"showHideBtn"</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click</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"hide</w:t>
            </w:r>
            <w:r>
              <w:rPr>
                <w:rFonts w:ascii="Consolas" w:eastAsia="Times New Roman" w:hAnsi="Consolas" w:cs="Times New Roman"/>
                <w:color w:val="0000FF"/>
                <w:sz w:val="21"/>
                <w:szCs w:val="21"/>
                <w:lang w:eastAsia="bg-BG"/>
              </w:rPr>
              <w:t>Desc</w:t>
            </w:r>
            <w:r w:rsidRPr="004E0A06">
              <w:rPr>
                <w:rFonts w:ascii="Consolas" w:eastAsia="Times New Roman" w:hAnsi="Consolas" w:cs="Times New Roman"/>
                <w:color w:val="0000FF"/>
                <w:sz w:val="21"/>
                <w:szCs w:val="21"/>
                <w:lang w:val="bg-BG" w:eastAsia="bg-BG"/>
              </w:rPr>
              <w:t>()"</w:t>
            </w:r>
            <w:r w:rsidRPr="004E0A06">
              <w:rPr>
                <w:rFonts w:ascii="Consolas" w:eastAsia="Times New Roman" w:hAnsi="Consolas" w:cs="Times New Roman"/>
                <w:color w:val="800000"/>
                <w:sz w:val="21"/>
                <w:szCs w:val="21"/>
                <w:lang w:val="bg-BG" w:eastAsia="bg-BG"/>
              </w:rPr>
              <w:t>&gt;</w:t>
            </w:r>
            <w:r w:rsidRPr="004E0A06">
              <w:rPr>
                <w:rFonts w:ascii="Consolas" w:eastAsia="Times New Roman" w:hAnsi="Consolas" w:cs="Times New Roman"/>
                <w:color w:val="000000"/>
                <w:sz w:val="21"/>
                <w:szCs w:val="21"/>
                <w:lang w:val="bg-BG" w:eastAsia="bg-BG"/>
              </w:rPr>
              <w:t>Hide Desc</w:t>
            </w:r>
            <w:r w:rsidRPr="004E0A06">
              <w:rPr>
                <w:rFonts w:ascii="Consolas" w:eastAsia="Times New Roman" w:hAnsi="Consolas" w:cs="Times New Roman"/>
                <w:color w:val="800000"/>
                <w:sz w:val="21"/>
                <w:szCs w:val="21"/>
                <w:lang w:val="bg-BG" w:eastAsia="bg-BG"/>
              </w:rPr>
              <w:t>&lt;/button&gt;</w:t>
            </w:r>
          </w:p>
          <w:p w:rsidR="006D67D3" w:rsidRPr="004E0A06"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800000"/>
                <w:sz w:val="21"/>
                <w:szCs w:val="21"/>
                <w:lang w:val="bg-BG" w:eastAsia="bg-BG"/>
              </w:rPr>
              <w:t>&lt;button</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click</w:t>
            </w:r>
            <w:r w:rsidRPr="004E0A06">
              <w:rPr>
                <w:rFonts w:ascii="Consolas" w:eastAsia="Times New Roman" w:hAnsi="Consolas" w:cs="Times New Roman"/>
                <w:color w:val="000000"/>
                <w:sz w:val="21"/>
                <w:szCs w:val="21"/>
                <w:lang w:val="bg-BG" w:eastAsia="bg-BG"/>
              </w:rPr>
              <w:t>)=</w:t>
            </w:r>
            <w:r>
              <w:rPr>
                <w:rFonts w:ascii="Consolas" w:eastAsia="Times New Roman" w:hAnsi="Consolas" w:cs="Times New Roman"/>
                <w:color w:val="0000FF"/>
                <w:sz w:val="21"/>
                <w:szCs w:val="21"/>
                <w:lang w:val="bg-BG" w:eastAsia="bg-BG"/>
              </w:rPr>
              <w:t>"toggle</w:t>
            </w:r>
            <w:r w:rsidRPr="004E0A06">
              <w:rPr>
                <w:rFonts w:ascii="Consolas" w:eastAsia="Times New Roman" w:hAnsi="Consolas" w:cs="Times New Roman"/>
                <w:color w:val="0000FF"/>
                <w:sz w:val="21"/>
                <w:szCs w:val="21"/>
                <w:lang w:val="bg-BG" w:eastAsia="bg-BG"/>
              </w:rPr>
              <w:t>Image()"</w:t>
            </w:r>
            <w:r w:rsidRPr="004E0A06">
              <w:rPr>
                <w:rFonts w:ascii="Consolas" w:eastAsia="Times New Roman" w:hAnsi="Consolas" w:cs="Times New Roman"/>
                <w:color w:val="800000"/>
                <w:sz w:val="21"/>
                <w:szCs w:val="21"/>
                <w:lang w:val="bg-BG" w:eastAsia="bg-BG"/>
              </w:rPr>
              <w:t>&gt;</w:t>
            </w:r>
            <w:r w:rsidRPr="004E0A06">
              <w:rPr>
                <w:rFonts w:ascii="Consolas" w:eastAsia="Times New Roman" w:hAnsi="Consolas" w:cs="Times New Roman"/>
                <w:color w:val="000000"/>
                <w:sz w:val="21"/>
                <w:szCs w:val="21"/>
                <w:lang w:val="bg-BG" w:eastAsia="bg-BG"/>
              </w:rPr>
              <w:t>{{imageButtonTitle}}</w:t>
            </w:r>
            <w:r w:rsidRPr="004E0A06">
              <w:rPr>
                <w:rFonts w:ascii="Consolas" w:eastAsia="Times New Roman" w:hAnsi="Consolas" w:cs="Times New Roman"/>
                <w:color w:val="800000"/>
                <w:sz w:val="21"/>
                <w:szCs w:val="21"/>
                <w:lang w:val="bg-BG" w:eastAsia="bg-BG"/>
              </w:rPr>
              <w:t>&lt;/button&gt;</w:t>
            </w:r>
          </w:p>
          <w:p w:rsidR="006D67D3" w:rsidRPr="004E0A06"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800000"/>
                <w:sz w:val="21"/>
                <w:szCs w:val="21"/>
                <w:lang w:val="bg-BG" w:eastAsia="bg-BG"/>
              </w:rPr>
              <w:t>&lt;div</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class</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"desc"</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ngIf</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"articleDescLen &gt; 0"</w:t>
            </w:r>
            <w:r w:rsidRPr="004E0A06">
              <w:rPr>
                <w:rFonts w:ascii="Consolas" w:eastAsia="Times New Roman" w:hAnsi="Consolas" w:cs="Times New Roman"/>
                <w:color w:val="800000"/>
                <w:sz w:val="21"/>
                <w:szCs w:val="21"/>
                <w:lang w:val="bg-BG" w:eastAsia="bg-BG"/>
              </w:rPr>
              <w:t>&gt;</w:t>
            </w:r>
            <w:r w:rsidRPr="004E0A06">
              <w:rPr>
                <w:rFonts w:ascii="Consolas" w:eastAsia="Times New Roman" w:hAnsi="Consolas" w:cs="Times New Roman"/>
                <w:color w:val="000000"/>
                <w:sz w:val="21"/>
                <w:szCs w:val="21"/>
                <w:lang w:val="bg-BG" w:eastAsia="bg-BG"/>
              </w:rPr>
              <w:t>{{descToShow}}</w:t>
            </w:r>
            <w:r w:rsidRPr="004E0A06">
              <w:rPr>
                <w:rFonts w:ascii="Consolas" w:eastAsia="Times New Roman" w:hAnsi="Consolas" w:cs="Times New Roman"/>
                <w:color w:val="800000"/>
                <w:sz w:val="21"/>
                <w:szCs w:val="21"/>
                <w:lang w:val="bg-BG" w:eastAsia="bg-BG"/>
              </w:rPr>
              <w:t>&lt;/div&gt;</w:t>
            </w:r>
          </w:p>
          <w:p w:rsidR="006D67D3" w:rsidRPr="004E0A06"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800000"/>
                <w:sz w:val="21"/>
                <w:szCs w:val="21"/>
                <w:lang w:val="bg-BG" w:eastAsia="bg-BG"/>
              </w:rPr>
              <w:t>&lt;img</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ngIf</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"imageIsShown"</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src</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"{{article.imageUrl}}"</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alt</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"article image"</w:t>
            </w:r>
            <w:r w:rsidRPr="004E0A06">
              <w:rPr>
                <w:rFonts w:ascii="Consolas" w:eastAsia="Times New Roman" w:hAnsi="Consolas" w:cs="Times New Roman"/>
                <w:color w:val="800000"/>
                <w:sz w:val="21"/>
                <w:szCs w:val="21"/>
                <w:lang w:val="bg-BG" w:eastAsia="bg-BG"/>
              </w:rPr>
              <w:t xml:space="preserve"> /&gt;</w:t>
            </w:r>
          </w:p>
          <w:p w:rsidR="006D67D3" w:rsidRPr="007C208D"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800000"/>
                <w:sz w:val="21"/>
                <w:szCs w:val="21"/>
                <w:lang w:val="bg-BG" w:eastAsia="bg-BG"/>
              </w:rPr>
              <w:t>&lt;/li&gt;</w:t>
            </w:r>
          </w:p>
        </w:tc>
      </w:tr>
    </w:tbl>
    <w:p w:rsidR="006D67D3" w:rsidRPr="004E0A06" w:rsidRDefault="006D67D3" w:rsidP="006D67D3"/>
    <w:p w:rsidR="006D67D3" w:rsidRDefault="006D67D3" w:rsidP="006D67D3">
      <w:r>
        <w:t>Inside the html markup we will show a detailed description of each article (</w:t>
      </w:r>
      <w:r w:rsidRPr="004E0A06">
        <w:rPr>
          <w:b/>
        </w:rPr>
        <w:t>title</w:t>
      </w:r>
      <w:r>
        <w:t xml:space="preserve">, </w:t>
      </w:r>
      <w:r w:rsidRPr="004E0A06">
        <w:rPr>
          <w:b/>
        </w:rPr>
        <w:t>description</w:t>
      </w:r>
      <w:r>
        <w:t xml:space="preserve"> and </w:t>
      </w:r>
      <w:r w:rsidRPr="004E0A06">
        <w:rPr>
          <w:b/>
        </w:rPr>
        <w:t>image</w:t>
      </w:r>
      <w:r>
        <w:t xml:space="preserve">). We have a total of </w:t>
      </w:r>
      <w:r w:rsidRPr="004E0A06">
        <w:rPr>
          <w:b/>
        </w:rPr>
        <w:t>3 buttons</w:t>
      </w:r>
      <w:r>
        <w:t xml:space="preserve"> and each has an </w:t>
      </w:r>
      <w:r w:rsidRPr="0061083B">
        <w:rPr>
          <w:b/>
        </w:rPr>
        <w:t>onclick</w:t>
      </w:r>
      <w:r>
        <w:t xml:space="preserve"> handler function. Two of these buttons will be </w:t>
      </w:r>
      <w:r>
        <w:rPr>
          <w:b/>
        </w:rPr>
        <w:t>toggled</w:t>
      </w:r>
      <w:r>
        <w:t>. Each time we click on “</w:t>
      </w:r>
      <w:r w:rsidRPr="004E0A06">
        <w:rPr>
          <w:b/>
        </w:rPr>
        <w:t>Read More</w:t>
      </w:r>
      <w:r>
        <w:t xml:space="preserve">” 250 more symbols of the article description will be shown </w:t>
      </w:r>
      <w:r w:rsidRPr="004E0A06">
        <w:rPr>
          <w:b/>
        </w:rPr>
        <w:t>until</w:t>
      </w:r>
      <w:r>
        <w:t xml:space="preserve"> there is no more. The moment our description ends we have to show “</w:t>
      </w:r>
      <w:r w:rsidRPr="004E0A06">
        <w:rPr>
          <w:b/>
        </w:rPr>
        <w:t>Hide Desc</w:t>
      </w:r>
      <w:r>
        <w:t>”. Clicking “</w:t>
      </w:r>
      <w:r w:rsidRPr="004E0A06">
        <w:rPr>
          <w:b/>
        </w:rPr>
        <w:t>Hide Desc</w:t>
      </w:r>
      <w:r>
        <w:t xml:space="preserve">” should </w:t>
      </w:r>
      <w:r w:rsidRPr="004E0A06">
        <w:rPr>
          <w:b/>
        </w:rPr>
        <w:t>remove</w:t>
      </w:r>
      <w:r>
        <w:t xml:space="preserve"> all of the description inside and </w:t>
      </w:r>
      <w:r w:rsidRPr="004E0A06">
        <w:rPr>
          <w:b/>
        </w:rPr>
        <w:t>reset</w:t>
      </w:r>
      <w:r>
        <w:t xml:space="preserve"> the counter. Both buttons have an attached function to them – </w:t>
      </w:r>
      <w:r w:rsidRPr="00030C7E">
        <w:rPr>
          <w:b/>
        </w:rPr>
        <w:t>readMore()</w:t>
      </w:r>
      <w:r>
        <w:t xml:space="preserve"> and </w:t>
      </w:r>
      <w:r w:rsidRPr="00030C7E">
        <w:rPr>
          <w:b/>
        </w:rPr>
        <w:t>hide</w:t>
      </w:r>
      <w:r>
        <w:rPr>
          <w:b/>
        </w:rPr>
        <w:t>Desc</w:t>
      </w:r>
      <w:r w:rsidRPr="00030C7E">
        <w:rPr>
          <w:b/>
        </w:rPr>
        <w:t>()</w:t>
      </w:r>
      <w:r>
        <w:t xml:space="preserve">. We also have to show/hide the image, this is why we attach a </w:t>
      </w:r>
      <w:r>
        <w:rPr>
          <w:b/>
        </w:rPr>
        <w:t>toggle</w:t>
      </w:r>
      <w:r w:rsidRPr="004E0A06">
        <w:rPr>
          <w:b/>
        </w:rPr>
        <w:t>Image()</w:t>
      </w:r>
      <w:r>
        <w:t xml:space="preserve"> function that we will implement later. All of the properties inside the </w:t>
      </w:r>
      <w:r w:rsidRPr="004E0A06">
        <w:rPr>
          <w:b/>
        </w:rPr>
        <w:t>*ngIf</w:t>
      </w:r>
      <w:r>
        <w:t xml:space="preserve"> directive are controlled in our article component.</w:t>
      </w:r>
    </w:p>
    <w:p w:rsidR="006D67D3" w:rsidRDefault="006D67D3" w:rsidP="006D67D3">
      <w:pPr>
        <w:pStyle w:val="Heading3"/>
      </w:pPr>
      <w:r>
        <w:lastRenderedPageBreak/>
        <w:t>Problem 4.2 Create the needed properties</w:t>
      </w:r>
    </w:p>
    <w:p w:rsidR="006D67D3" w:rsidRDefault="006D67D3" w:rsidP="006D67D3">
      <w:r>
        <w:t>Inside ‘</w:t>
      </w:r>
      <w:r w:rsidRPr="00AA5CDD">
        <w:rPr>
          <w:b/>
        </w:rPr>
        <w:t>article.component.ts</w:t>
      </w:r>
      <w:r>
        <w:t>’ we have to declare the following properties which we showcased in the previous section:</w:t>
      </w:r>
    </w:p>
    <w:p w:rsidR="006D67D3" w:rsidRDefault="006D67D3" w:rsidP="006D67D3">
      <w:r>
        <w:rPr>
          <w:noProof/>
          <w:lang w:val="bg-BG" w:eastAsia="bg-BG"/>
        </w:rPr>
        <w:drawing>
          <wp:inline distT="0" distB="0" distL="0" distR="0" wp14:anchorId="05948A39" wp14:editId="2E8752B2">
            <wp:extent cx="3186324" cy="1879600"/>
            <wp:effectExtent l="19050" t="19050" r="14605" b="25400"/>
            <wp:docPr id="28" name="Picture 28" descr="usOp2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Op25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6324" cy="1879600"/>
                    </a:xfrm>
                    <a:prstGeom prst="rect">
                      <a:avLst/>
                    </a:prstGeom>
                    <a:noFill/>
                    <a:ln>
                      <a:solidFill>
                        <a:schemeClr val="tx1"/>
                      </a:solidFill>
                    </a:ln>
                  </pic:spPr>
                </pic:pic>
              </a:graphicData>
            </a:graphic>
          </wp:inline>
        </w:drawing>
      </w:r>
    </w:p>
    <w:p w:rsidR="006D67D3" w:rsidRDefault="006D67D3" w:rsidP="006D67D3">
      <w:r>
        <w:t xml:space="preserve">Both </w:t>
      </w:r>
      <w:r w:rsidRPr="00AA5CDD">
        <w:rPr>
          <w:b/>
        </w:rPr>
        <w:t>article</w:t>
      </w:r>
      <w:r>
        <w:t xml:space="preserve"> and </w:t>
      </w:r>
      <w:r w:rsidRPr="00AA5CDD">
        <w:rPr>
          <w:b/>
        </w:rPr>
        <w:t>aricleDesc</w:t>
      </w:r>
      <w:r>
        <w:t xml:space="preserve"> will come from </w:t>
      </w:r>
      <w:r w:rsidRPr="00AA5CDD">
        <w:rPr>
          <w:b/>
        </w:rPr>
        <w:t>above</w:t>
      </w:r>
      <w:r>
        <w:t xml:space="preserve"> in the </w:t>
      </w:r>
      <w:r w:rsidRPr="00AA5CDD">
        <w:rPr>
          <w:b/>
        </w:rPr>
        <w:t>articles component</w:t>
      </w:r>
      <w:r>
        <w:rPr>
          <w:b/>
        </w:rPr>
        <w:t xml:space="preserve"> </w:t>
      </w:r>
      <w:r w:rsidRPr="00AA5CDD">
        <w:t>which we will implement later</w:t>
      </w:r>
      <w:r>
        <w:t xml:space="preserve">. This is why we use the </w:t>
      </w:r>
      <w:r w:rsidRPr="00AA5CDD">
        <w:rPr>
          <w:b/>
        </w:rPr>
        <w:t>@Input</w:t>
      </w:r>
      <w:r>
        <w:t xml:space="preserve"> decorator that we need to import. We need a property to show the current description which can vary from </w:t>
      </w:r>
      <w:r>
        <w:rPr>
          <w:b/>
        </w:rPr>
        <w:t>0</w:t>
      </w:r>
      <w:r w:rsidRPr="00AA5CDD">
        <w:rPr>
          <w:b/>
        </w:rPr>
        <w:t xml:space="preserve"> symbols</w:t>
      </w:r>
      <w:r>
        <w:t xml:space="preserve"> until the </w:t>
      </w:r>
      <w:r w:rsidRPr="00AA5CDD">
        <w:rPr>
          <w:b/>
        </w:rPr>
        <w:t>end</w:t>
      </w:r>
      <w:r>
        <w:t xml:space="preserve">. The article description length is a </w:t>
      </w:r>
      <w:r w:rsidRPr="00AA5CDD">
        <w:rPr>
          <w:b/>
        </w:rPr>
        <w:t>counter</w:t>
      </w:r>
      <w:r>
        <w:t xml:space="preserve"> which controls how many symbols to show. The </w:t>
      </w:r>
      <w:r w:rsidRPr="00980AF4">
        <w:rPr>
          <w:b/>
        </w:rPr>
        <w:t>3 boolean</w:t>
      </w:r>
      <w:r>
        <w:t xml:space="preserve"> properties are used inside the </w:t>
      </w:r>
      <w:r w:rsidRPr="00980AF4">
        <w:rPr>
          <w:b/>
        </w:rPr>
        <w:t>*ngIf</w:t>
      </w:r>
      <w:r>
        <w:t xml:space="preserve"> directive to determine whether or not to </w:t>
      </w:r>
      <w:r w:rsidRPr="00AA5CDD">
        <w:rPr>
          <w:b/>
        </w:rPr>
        <w:t>show</w:t>
      </w:r>
      <w:r>
        <w:t xml:space="preserve"> or </w:t>
      </w:r>
      <w:r w:rsidRPr="00E066A6">
        <w:rPr>
          <w:b/>
        </w:rPr>
        <w:t>hide</w:t>
      </w:r>
      <w:r>
        <w:t xml:space="preserve"> a button. Also the content of the image button is switched between “</w:t>
      </w:r>
      <w:r w:rsidRPr="00E066A6">
        <w:rPr>
          <w:b/>
        </w:rPr>
        <w:t>Show Image</w:t>
      </w:r>
      <w:r>
        <w:t>” and “</w:t>
      </w:r>
      <w:r w:rsidRPr="00E066A6">
        <w:rPr>
          <w:b/>
        </w:rPr>
        <w:t>Hide Image</w:t>
      </w:r>
      <w:r>
        <w:t>”.</w:t>
      </w:r>
    </w:p>
    <w:p w:rsidR="006D67D3" w:rsidRDefault="006D67D3" w:rsidP="006D67D3">
      <w:r>
        <w:t xml:space="preserve">Inside the constructor of the component define the article description length to </w:t>
      </w:r>
      <w:r w:rsidRPr="00AA3137">
        <w:rPr>
          <w:b/>
        </w:rPr>
        <w:t>zero</w:t>
      </w:r>
      <w:r>
        <w:t xml:space="preserve"> and the description to show to an </w:t>
      </w:r>
      <w:r w:rsidRPr="00AA3137">
        <w:rPr>
          <w:b/>
        </w:rPr>
        <w:t>empty string</w:t>
      </w:r>
      <w:r>
        <w:t xml:space="preserve"> (we can also do this in the </w:t>
      </w:r>
      <w:r w:rsidRPr="00E066A6">
        <w:rPr>
          <w:b/>
        </w:rPr>
        <w:t>ngOnInit</w:t>
      </w:r>
      <w:r>
        <w:t xml:space="preserve"> lifecycle hook):</w:t>
      </w:r>
    </w:p>
    <w:p w:rsidR="006D67D3" w:rsidRDefault="006D67D3" w:rsidP="006D67D3">
      <w:r>
        <w:rPr>
          <w:noProof/>
          <w:lang w:val="bg-BG" w:eastAsia="bg-BG"/>
        </w:rPr>
        <w:drawing>
          <wp:inline distT="0" distB="0" distL="0" distR="0" wp14:anchorId="187C5407" wp14:editId="74B05074">
            <wp:extent cx="2800350" cy="974239"/>
            <wp:effectExtent l="19050" t="19050" r="19050" b="16510"/>
            <wp:docPr id="24" name="Picture 24" descr="hybWK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bWKg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974239"/>
                    </a:xfrm>
                    <a:prstGeom prst="rect">
                      <a:avLst/>
                    </a:prstGeom>
                    <a:noFill/>
                    <a:ln>
                      <a:solidFill>
                        <a:schemeClr val="tx1"/>
                      </a:solidFill>
                    </a:ln>
                  </pic:spPr>
                </pic:pic>
              </a:graphicData>
            </a:graphic>
          </wp:inline>
        </w:drawing>
      </w:r>
    </w:p>
    <w:p w:rsidR="006D67D3" w:rsidRDefault="006D67D3" w:rsidP="006D67D3">
      <w:pPr>
        <w:pStyle w:val="Heading3"/>
      </w:pPr>
      <w:r>
        <w:t>Problem 4.3 Implement the read more function</w:t>
      </w:r>
    </w:p>
    <w:p w:rsidR="006D67D3" w:rsidRDefault="006D67D3" w:rsidP="006D67D3">
      <w:r>
        <w:t xml:space="preserve">Each time we click on </w:t>
      </w:r>
      <w:r w:rsidRPr="00980AF4">
        <w:rPr>
          <w:b/>
        </w:rPr>
        <w:t xml:space="preserve">readMore() </w:t>
      </w:r>
      <w:r>
        <w:t xml:space="preserve">we have to </w:t>
      </w:r>
      <w:r w:rsidRPr="00980AF4">
        <w:rPr>
          <w:b/>
        </w:rPr>
        <w:t>increase</w:t>
      </w:r>
      <w:r>
        <w:t xml:space="preserve"> the article description length with </w:t>
      </w:r>
      <w:r w:rsidRPr="00980AF4">
        <w:rPr>
          <w:b/>
        </w:rPr>
        <w:t>250 symbols</w:t>
      </w:r>
      <w:r>
        <w:t xml:space="preserve"> and if the </w:t>
      </w:r>
      <w:r w:rsidRPr="00980AF4">
        <w:rPr>
          <w:b/>
        </w:rPr>
        <w:t>new</w:t>
      </w:r>
      <w:r>
        <w:t xml:space="preserve"> length is </w:t>
      </w:r>
      <w:r w:rsidRPr="00980AF4">
        <w:rPr>
          <w:b/>
        </w:rPr>
        <w:t>more</w:t>
      </w:r>
      <w:r>
        <w:t xml:space="preserve"> than the </w:t>
      </w:r>
      <w:r w:rsidRPr="00980AF4">
        <w:rPr>
          <w:b/>
        </w:rPr>
        <w:t>actual</w:t>
      </w:r>
      <w:r>
        <w:t xml:space="preserve"> description length we have to change </w:t>
      </w:r>
      <w:r w:rsidRPr="00980AF4">
        <w:rPr>
          <w:b/>
        </w:rPr>
        <w:t>both boolean</w:t>
      </w:r>
      <w:r>
        <w:t xml:space="preserve"> properties accordingly. If the new length is </w:t>
      </w:r>
      <w:r w:rsidRPr="00980AF4">
        <w:rPr>
          <w:b/>
        </w:rPr>
        <w:t>less</w:t>
      </w:r>
      <w:r>
        <w:t xml:space="preserve"> than the actual we have to </w:t>
      </w:r>
      <w:r w:rsidRPr="00980AF4">
        <w:rPr>
          <w:b/>
        </w:rPr>
        <w:t>change</w:t>
      </w:r>
      <w:r>
        <w:t xml:space="preserve"> the description to show. The following image is blurred, try to implement the logic yourself:</w:t>
      </w:r>
    </w:p>
    <w:p w:rsidR="006D67D3" w:rsidRDefault="006D67D3" w:rsidP="006D67D3">
      <w:r>
        <w:rPr>
          <w:noProof/>
          <w:lang w:val="bg-BG" w:eastAsia="bg-BG"/>
        </w:rPr>
        <w:drawing>
          <wp:inline distT="0" distB="0" distL="0" distR="0" wp14:anchorId="2B0B7006" wp14:editId="70D54FA6">
            <wp:extent cx="5867400" cy="1746250"/>
            <wp:effectExtent l="19050" t="19050" r="19050" b="25400"/>
            <wp:docPr id="23" name="Picture 23" descr="rea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d mo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1746250"/>
                    </a:xfrm>
                    <a:prstGeom prst="rect">
                      <a:avLst/>
                    </a:prstGeom>
                    <a:noFill/>
                    <a:ln>
                      <a:solidFill>
                        <a:schemeClr val="tx1"/>
                      </a:solidFill>
                    </a:ln>
                  </pic:spPr>
                </pic:pic>
              </a:graphicData>
            </a:graphic>
          </wp:inline>
        </w:drawing>
      </w:r>
    </w:p>
    <w:p w:rsidR="006D67D3" w:rsidRDefault="006D67D3" w:rsidP="006D67D3">
      <w:pPr>
        <w:pStyle w:val="Heading3"/>
      </w:pPr>
      <w:r>
        <w:lastRenderedPageBreak/>
        <w:t>Problem 4.4 Implement the toggleImage() function</w:t>
      </w:r>
    </w:p>
    <w:p w:rsidR="006D67D3" w:rsidRDefault="006D67D3" w:rsidP="006D67D3">
      <w:r>
        <w:t>Each time we click on “</w:t>
      </w:r>
      <w:r w:rsidRPr="00980AF4">
        <w:rPr>
          <w:b/>
        </w:rPr>
        <w:t>Show Image</w:t>
      </w:r>
      <w:r>
        <w:t xml:space="preserve">” we have to switch the boolean property to </w:t>
      </w:r>
      <w:r w:rsidRPr="00980AF4">
        <w:rPr>
          <w:b/>
        </w:rPr>
        <w:t>true</w:t>
      </w:r>
      <w:r>
        <w:t xml:space="preserve"> and change the </w:t>
      </w:r>
      <w:r w:rsidRPr="00980AF4">
        <w:rPr>
          <w:b/>
        </w:rPr>
        <w:t>image title</w:t>
      </w:r>
      <w:r>
        <w:t xml:space="preserve"> to “</w:t>
      </w:r>
      <w:r w:rsidRPr="00980AF4">
        <w:rPr>
          <w:b/>
        </w:rPr>
        <w:t>Hide Image</w:t>
      </w:r>
      <w:r>
        <w:t>”. If the content is “</w:t>
      </w:r>
      <w:r w:rsidRPr="00980AF4">
        <w:rPr>
          <w:b/>
        </w:rPr>
        <w:t>Hide Image</w:t>
      </w:r>
      <w:r>
        <w:t xml:space="preserve">” we have to do the </w:t>
      </w:r>
      <w:r w:rsidRPr="00980AF4">
        <w:rPr>
          <w:b/>
        </w:rPr>
        <w:t>opposite</w:t>
      </w:r>
      <w:r>
        <w:t>.</w:t>
      </w:r>
    </w:p>
    <w:p w:rsidR="006D67D3" w:rsidRDefault="006D67D3" w:rsidP="006D67D3">
      <w:r>
        <w:rPr>
          <w:noProof/>
          <w:lang w:val="bg-BG" w:eastAsia="bg-BG"/>
        </w:rPr>
        <w:drawing>
          <wp:inline distT="0" distB="0" distL="0" distR="0" wp14:anchorId="425D795B" wp14:editId="17058130">
            <wp:extent cx="5810250" cy="1159820"/>
            <wp:effectExtent l="19050" t="19050" r="19050" b="21590"/>
            <wp:docPr id="22" name="Picture 22" descr="togg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ggle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1159820"/>
                    </a:xfrm>
                    <a:prstGeom prst="rect">
                      <a:avLst/>
                    </a:prstGeom>
                    <a:noFill/>
                    <a:ln>
                      <a:solidFill>
                        <a:schemeClr val="tx1"/>
                      </a:solidFill>
                    </a:ln>
                  </pic:spPr>
                </pic:pic>
              </a:graphicData>
            </a:graphic>
          </wp:inline>
        </w:drawing>
      </w:r>
    </w:p>
    <w:p w:rsidR="006D67D3" w:rsidRDefault="006D67D3" w:rsidP="006D67D3">
      <w:pPr>
        <w:pStyle w:val="Heading3"/>
      </w:pPr>
      <w:r>
        <w:t>Problem 4.5 Implement the hideDesc() function</w:t>
      </w:r>
    </w:p>
    <w:p w:rsidR="006D67D3" w:rsidRDefault="006D67D3" w:rsidP="006D67D3">
      <w:r>
        <w:t xml:space="preserve">This function should </w:t>
      </w:r>
      <w:r w:rsidRPr="00A861AA">
        <w:rPr>
          <w:b/>
        </w:rPr>
        <w:t>reset</w:t>
      </w:r>
      <w:r>
        <w:t xml:space="preserve"> the description to show and the description length counter and also </w:t>
      </w:r>
      <w:r w:rsidRPr="00A861AA">
        <w:rPr>
          <w:b/>
        </w:rPr>
        <w:t>switch</w:t>
      </w:r>
      <w:r>
        <w:t xml:space="preserve"> both buttons.</w:t>
      </w:r>
    </w:p>
    <w:p w:rsidR="006D67D3" w:rsidRPr="00E066A6" w:rsidRDefault="006D67D3" w:rsidP="006D67D3">
      <w:r>
        <w:rPr>
          <w:noProof/>
          <w:lang w:val="bg-BG" w:eastAsia="bg-BG"/>
        </w:rPr>
        <w:drawing>
          <wp:inline distT="0" distB="0" distL="0" distR="0" wp14:anchorId="4939BBD8" wp14:editId="46E82A28">
            <wp:extent cx="3219450" cy="1522499"/>
            <wp:effectExtent l="19050" t="19050" r="19050" b="20955"/>
            <wp:docPr id="17" name="Picture 17" descr="hide 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de des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1522499"/>
                    </a:xfrm>
                    <a:prstGeom prst="rect">
                      <a:avLst/>
                    </a:prstGeom>
                    <a:noFill/>
                    <a:ln>
                      <a:solidFill>
                        <a:schemeClr val="tx1"/>
                      </a:solidFill>
                    </a:ln>
                  </pic:spPr>
                </pic:pic>
              </a:graphicData>
            </a:graphic>
          </wp:inline>
        </w:drawing>
      </w:r>
    </w:p>
    <w:p w:rsidR="006D67D3" w:rsidRDefault="006D67D3" w:rsidP="006D67D3">
      <w:pPr>
        <w:pStyle w:val="Heading2"/>
      </w:pPr>
      <w:r>
        <w:t>Create Articles Component</w:t>
      </w:r>
    </w:p>
    <w:p w:rsidR="006D67D3" w:rsidRDefault="006D67D3" w:rsidP="006D67D3">
      <w:r>
        <w:t xml:space="preserve">After we have created the child component the only thing left is to create the articles component and </w:t>
      </w:r>
      <w:r w:rsidRPr="00AA3137">
        <w:rPr>
          <w:b/>
        </w:rPr>
        <w:t>pass</w:t>
      </w:r>
      <w:r>
        <w:t xml:space="preserve"> the array of data from </w:t>
      </w:r>
      <w:r w:rsidRPr="00AA3137">
        <w:rPr>
          <w:b/>
        </w:rPr>
        <w:t>parent</w:t>
      </w:r>
      <w:r>
        <w:t xml:space="preserve"> to </w:t>
      </w:r>
      <w:r w:rsidRPr="00AA3137">
        <w:rPr>
          <w:b/>
        </w:rPr>
        <w:t>child</w:t>
      </w:r>
      <w:r>
        <w:t>.</w:t>
      </w:r>
    </w:p>
    <w:p w:rsidR="006D67D3" w:rsidRDefault="006D67D3" w:rsidP="006D67D3">
      <w:r>
        <w:t>Create articles component using ‘</w:t>
      </w:r>
      <w:r w:rsidRPr="00A861AA">
        <w:rPr>
          <w:b/>
        </w:rPr>
        <w:t>ng generate component articles</w:t>
      </w:r>
      <w:r>
        <w:t xml:space="preserve">’ and copy the following </w:t>
      </w:r>
      <w:r w:rsidRPr="00B174BA">
        <w:rPr>
          <w:b/>
        </w:rPr>
        <w:t>css</w:t>
      </w:r>
      <w:r>
        <w:t xml:space="preserve"> inside ‘</w:t>
      </w:r>
      <w:r w:rsidRPr="00A861AA">
        <w:rPr>
          <w:b/>
        </w:rPr>
        <w:t>articles.component.css</w:t>
      </w:r>
      <w:r w:rsidRPr="00A861AA">
        <w:t>’</w:t>
      </w:r>
      <w:r>
        <w:t>:</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9247"/>
      </w:tblGrid>
      <w:tr w:rsidR="006D67D3" w:rsidTr="00E2063F">
        <w:tc>
          <w:tcPr>
            <w:tcW w:w="9631" w:type="dxa"/>
            <w:tcBorders>
              <w:top w:val="single" w:sz="4" w:space="0" w:color="auto"/>
              <w:left w:val="single" w:sz="4" w:space="0" w:color="auto"/>
              <w:bottom w:val="single" w:sz="4" w:space="0" w:color="auto"/>
              <w:right w:val="single" w:sz="4" w:space="0" w:color="auto"/>
            </w:tcBorders>
            <w:hideMark/>
          </w:tcPr>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ul {</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display: flex;</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flex-flow: row wrap;</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justify-content: center;</w:t>
            </w:r>
          </w:p>
          <w:p w:rsidR="00E67EEC" w:rsidRPr="00E67EEC" w:rsidRDefault="00E67EEC" w:rsidP="00E67EEC">
            <w:pPr>
              <w:shd w:val="clear" w:color="auto" w:fill="FFFFFF"/>
              <w:spacing w:after="0" w:line="285" w:lineRule="atLeast"/>
              <w:rPr>
                <w:rFonts w:ascii="Consolas" w:eastAsia="Times New Roman" w:hAnsi="Consolas" w:cs="Times New Roman"/>
                <w:sz w:val="21"/>
                <w:szCs w:val="21"/>
                <w:lang w:val="bg-BG" w:eastAsia="bg-BG"/>
              </w:rPr>
            </w:pPr>
            <w:r w:rsidRPr="00E67EEC">
              <w:rPr>
                <w:rFonts w:ascii="Consolas" w:eastAsia="Times New Roman" w:hAnsi="Consolas" w:cs="Times New Roman"/>
                <w:sz w:val="21"/>
                <w:szCs w:val="21"/>
                <w:lang w:val="bg-BG" w:eastAsia="bg-BG"/>
              </w:rPr>
              <w:t xml:space="preserve">  margin: 40px auto;</w:t>
            </w:r>
          </w:p>
          <w:p w:rsidR="006D67D3" w:rsidRPr="007C208D" w:rsidRDefault="00E67EEC" w:rsidP="00E67EEC">
            <w:pPr>
              <w:shd w:val="clear" w:color="auto" w:fill="FFFFFF"/>
              <w:spacing w:after="0" w:line="285" w:lineRule="atLeast"/>
              <w:rPr>
                <w:rFonts w:ascii="Consolas" w:eastAsia="Times New Roman" w:hAnsi="Consolas" w:cs="Times New Roman"/>
                <w:color w:val="000000"/>
                <w:sz w:val="21"/>
                <w:szCs w:val="21"/>
                <w:lang w:val="bg-BG" w:eastAsia="bg-BG"/>
              </w:rPr>
            </w:pPr>
            <w:r w:rsidRPr="00E67EEC">
              <w:rPr>
                <w:rFonts w:ascii="Consolas" w:eastAsia="Times New Roman" w:hAnsi="Consolas" w:cs="Times New Roman"/>
                <w:sz w:val="21"/>
                <w:szCs w:val="21"/>
                <w:lang w:val="bg-BG" w:eastAsia="bg-BG"/>
              </w:rPr>
              <w:t>}</w:t>
            </w:r>
          </w:p>
        </w:tc>
      </w:tr>
    </w:tbl>
    <w:p w:rsidR="006D67D3" w:rsidRDefault="006D67D3" w:rsidP="006D67D3"/>
    <w:p w:rsidR="006D67D3" w:rsidRDefault="006D67D3" w:rsidP="006D67D3">
      <w:pPr>
        <w:pStyle w:val="Heading3"/>
      </w:pPr>
      <w:r>
        <w:t>Problem 5.1 Implement logic inside the component</w:t>
      </w:r>
    </w:p>
    <w:p w:rsidR="006D67D3" w:rsidRDefault="006D67D3" w:rsidP="006D67D3">
      <w:r>
        <w:t xml:space="preserve">Inside the articles component we need an array property which will hold our articles and we need to initialize the array inside the </w:t>
      </w:r>
      <w:r w:rsidRPr="00DC3349">
        <w:rPr>
          <w:b/>
        </w:rPr>
        <w:t>ngOnInit</w:t>
      </w:r>
      <w:r>
        <w:t xml:space="preserve"> hook. In this case we create an </w:t>
      </w:r>
      <w:r w:rsidRPr="00DC3349">
        <w:rPr>
          <w:b/>
        </w:rPr>
        <w:t>instance</w:t>
      </w:r>
      <w:r>
        <w:t xml:space="preserve"> of our article data. </w:t>
      </w:r>
    </w:p>
    <w:p w:rsidR="006D67D3" w:rsidRDefault="006D67D3" w:rsidP="006D67D3">
      <w:pPr>
        <w:rPr>
          <w:i/>
        </w:rPr>
      </w:pPr>
      <w:r w:rsidRPr="00DC3349">
        <w:rPr>
          <w:i/>
        </w:rPr>
        <w:lastRenderedPageBreak/>
        <w:t xml:space="preserve">Note: This is not recommended since Angular has integrated </w:t>
      </w:r>
      <w:r w:rsidRPr="00DC3349">
        <w:rPr>
          <w:b/>
          <w:i/>
        </w:rPr>
        <w:t>dependency injection</w:t>
      </w:r>
      <w:r w:rsidRPr="00DC3349">
        <w:rPr>
          <w:i/>
        </w:rPr>
        <w:t xml:space="preserve"> which is always a good practice to use, but since we don’t know how to implement it</w:t>
      </w:r>
      <w:r>
        <w:rPr>
          <w:i/>
        </w:rPr>
        <w:t xml:space="preserve"> yet</w:t>
      </w:r>
      <w:r w:rsidRPr="00DC3349">
        <w:rPr>
          <w:i/>
        </w:rPr>
        <w:t xml:space="preserve"> this will do for now.</w:t>
      </w:r>
    </w:p>
    <w:p w:rsidR="006D67D3" w:rsidRDefault="006D67D3" w:rsidP="006D67D3">
      <w:r>
        <w:rPr>
          <w:noProof/>
          <w:lang w:val="bg-BG" w:eastAsia="bg-BG"/>
        </w:rPr>
        <w:drawing>
          <wp:inline distT="0" distB="0" distL="0" distR="0" wp14:anchorId="53A60E75" wp14:editId="248574C0">
            <wp:extent cx="3810000" cy="1609788"/>
            <wp:effectExtent l="19050" t="19050" r="19050" b="28575"/>
            <wp:docPr id="9" name="Picture 9" descr="bZl7p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Zl7p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609788"/>
                    </a:xfrm>
                    <a:prstGeom prst="rect">
                      <a:avLst/>
                    </a:prstGeom>
                    <a:noFill/>
                    <a:ln>
                      <a:solidFill>
                        <a:schemeClr val="tx1"/>
                      </a:solidFill>
                    </a:ln>
                  </pic:spPr>
                </pic:pic>
              </a:graphicData>
            </a:graphic>
          </wp:inline>
        </w:drawing>
      </w:r>
    </w:p>
    <w:p w:rsidR="006D67D3" w:rsidRDefault="006D67D3" w:rsidP="006D67D3">
      <w:pPr>
        <w:pStyle w:val="Heading3"/>
      </w:pPr>
      <w:r>
        <w:t>Problem 5.2 Create the html markup</w:t>
      </w:r>
    </w:p>
    <w:p w:rsidR="006D67D3" w:rsidRDefault="006D67D3" w:rsidP="006D67D3">
      <w:r>
        <w:t xml:space="preserve">Now we have to create the html markup for the articles component. We have to </w:t>
      </w:r>
      <w:r w:rsidRPr="00FA61B6">
        <w:rPr>
          <w:b/>
        </w:rPr>
        <w:t>iterate</w:t>
      </w:r>
      <w:r>
        <w:t xml:space="preserve"> through all articles using the </w:t>
      </w:r>
      <w:r w:rsidRPr="00FA61B6">
        <w:rPr>
          <w:b/>
        </w:rPr>
        <w:t>*ngFor</w:t>
      </w:r>
      <w:r>
        <w:t xml:space="preserve"> directive and </w:t>
      </w:r>
      <w:r w:rsidRPr="00FA61B6">
        <w:rPr>
          <w:b/>
        </w:rPr>
        <w:t>pass</w:t>
      </w:r>
      <w:r>
        <w:t xml:space="preserve"> each article and article description to the </w:t>
      </w:r>
      <w:r w:rsidRPr="00FA61B6">
        <w:rPr>
          <w:b/>
        </w:rPr>
        <w:t xml:space="preserve">child </w:t>
      </w:r>
      <w:r>
        <w:t xml:space="preserve">article component using the square brackets. Also use the article component </w:t>
      </w:r>
      <w:r w:rsidRPr="0037472A">
        <w:rPr>
          <w:b/>
        </w:rPr>
        <w:t>selector</w:t>
      </w:r>
      <w:r>
        <w:t xml:space="preserve"> inside.</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9247"/>
      </w:tblGrid>
      <w:tr w:rsidR="006D67D3" w:rsidRPr="00C41CA3" w:rsidTr="00E2063F">
        <w:tc>
          <w:tcPr>
            <w:tcW w:w="9631" w:type="dxa"/>
            <w:tcBorders>
              <w:top w:val="single" w:sz="4" w:space="0" w:color="auto"/>
              <w:left w:val="single" w:sz="4" w:space="0" w:color="auto"/>
              <w:bottom w:val="single" w:sz="4" w:space="0" w:color="auto"/>
              <w:right w:val="single" w:sz="4" w:space="0" w:color="auto"/>
            </w:tcBorders>
            <w:hideMark/>
          </w:tcPr>
          <w:p w:rsidR="006D67D3" w:rsidRPr="0037472A"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37472A">
              <w:rPr>
                <w:rFonts w:ascii="Consolas" w:eastAsia="Times New Roman" w:hAnsi="Consolas" w:cs="Times New Roman"/>
                <w:color w:val="800000"/>
                <w:sz w:val="21"/>
                <w:szCs w:val="21"/>
                <w:lang w:val="bg-BG" w:eastAsia="bg-BG"/>
              </w:rPr>
              <w:t>&lt;ul&gt;</w:t>
            </w:r>
          </w:p>
          <w:p w:rsidR="006D67D3" w:rsidRPr="0037472A"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37472A">
              <w:rPr>
                <w:rFonts w:ascii="Consolas" w:eastAsia="Times New Roman" w:hAnsi="Consolas" w:cs="Times New Roman"/>
                <w:color w:val="000000"/>
                <w:sz w:val="21"/>
                <w:szCs w:val="21"/>
                <w:lang w:val="bg-BG" w:eastAsia="bg-BG"/>
              </w:rPr>
              <w:t xml:space="preserve">  </w:t>
            </w:r>
            <w:r w:rsidRPr="0037472A">
              <w:rPr>
                <w:rFonts w:ascii="Consolas" w:eastAsia="Times New Roman" w:hAnsi="Consolas" w:cs="Times New Roman"/>
                <w:color w:val="800000"/>
                <w:sz w:val="21"/>
                <w:szCs w:val="21"/>
                <w:lang w:val="bg-BG" w:eastAsia="bg-BG"/>
              </w:rPr>
              <w:t>&lt;app-article</w:t>
            </w:r>
            <w:r w:rsidRPr="0037472A">
              <w:rPr>
                <w:rFonts w:ascii="Consolas" w:eastAsia="Times New Roman" w:hAnsi="Consolas" w:cs="Times New Roman"/>
                <w:color w:val="000000"/>
                <w:sz w:val="21"/>
                <w:szCs w:val="21"/>
                <w:lang w:val="bg-BG" w:eastAsia="bg-BG"/>
              </w:rPr>
              <w:t xml:space="preserve"> *</w:t>
            </w:r>
            <w:r w:rsidRPr="0037472A">
              <w:rPr>
                <w:rFonts w:ascii="Consolas" w:eastAsia="Times New Roman" w:hAnsi="Consolas" w:cs="Times New Roman"/>
                <w:color w:val="FF0000"/>
                <w:sz w:val="21"/>
                <w:szCs w:val="21"/>
                <w:lang w:val="bg-BG" w:eastAsia="bg-BG"/>
              </w:rPr>
              <w:t>ngFor</w:t>
            </w:r>
            <w:r w:rsidRPr="0037472A">
              <w:rPr>
                <w:rFonts w:ascii="Consolas" w:eastAsia="Times New Roman" w:hAnsi="Consolas" w:cs="Times New Roman"/>
                <w:color w:val="000000"/>
                <w:sz w:val="21"/>
                <w:szCs w:val="21"/>
                <w:lang w:val="bg-BG" w:eastAsia="bg-BG"/>
              </w:rPr>
              <w:t>=</w:t>
            </w:r>
            <w:r w:rsidRPr="0037472A">
              <w:rPr>
                <w:rFonts w:ascii="Consolas" w:eastAsia="Times New Roman" w:hAnsi="Consolas" w:cs="Times New Roman"/>
                <w:color w:val="0000FF"/>
                <w:sz w:val="21"/>
                <w:szCs w:val="21"/>
                <w:lang w:val="bg-BG" w:eastAsia="bg-BG"/>
              </w:rPr>
              <w:t>"let a of articles"</w:t>
            </w:r>
          </w:p>
          <w:p w:rsidR="006D67D3" w:rsidRPr="0037472A"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37472A">
              <w:rPr>
                <w:rFonts w:ascii="Consolas" w:eastAsia="Times New Roman" w:hAnsi="Consolas" w:cs="Times New Roman"/>
                <w:color w:val="000000"/>
                <w:sz w:val="21"/>
                <w:szCs w:val="21"/>
                <w:lang w:val="bg-BG" w:eastAsia="bg-BG"/>
              </w:rPr>
              <w:t xml:space="preserve">  </w:t>
            </w:r>
            <w:r>
              <w:rPr>
                <w:rFonts w:ascii="Consolas" w:eastAsia="Times New Roman" w:hAnsi="Consolas" w:cs="Times New Roman"/>
                <w:color w:val="000000"/>
                <w:sz w:val="21"/>
                <w:szCs w:val="21"/>
                <w:lang w:eastAsia="bg-BG"/>
              </w:rPr>
              <w:t xml:space="preserve"> </w:t>
            </w:r>
            <w:r w:rsidRPr="0037472A">
              <w:rPr>
                <w:rFonts w:ascii="Consolas" w:eastAsia="Times New Roman" w:hAnsi="Consolas" w:cs="Times New Roman"/>
                <w:color w:val="000000"/>
                <w:sz w:val="21"/>
                <w:szCs w:val="21"/>
                <w:lang w:val="bg-BG" w:eastAsia="bg-BG"/>
              </w:rPr>
              <w:t>[</w:t>
            </w:r>
            <w:r w:rsidRPr="0037472A">
              <w:rPr>
                <w:rFonts w:ascii="Consolas" w:eastAsia="Times New Roman" w:hAnsi="Consolas" w:cs="Times New Roman"/>
                <w:color w:val="FF0000"/>
                <w:sz w:val="21"/>
                <w:szCs w:val="21"/>
                <w:lang w:val="bg-BG" w:eastAsia="bg-BG"/>
              </w:rPr>
              <w:t>article</w:t>
            </w:r>
            <w:r w:rsidRPr="0037472A">
              <w:rPr>
                <w:rFonts w:ascii="Consolas" w:eastAsia="Times New Roman" w:hAnsi="Consolas" w:cs="Times New Roman"/>
                <w:color w:val="000000"/>
                <w:sz w:val="21"/>
                <w:szCs w:val="21"/>
                <w:lang w:val="bg-BG" w:eastAsia="bg-BG"/>
              </w:rPr>
              <w:t>]=</w:t>
            </w:r>
            <w:r w:rsidRPr="0037472A">
              <w:rPr>
                <w:rFonts w:ascii="Consolas" w:eastAsia="Times New Roman" w:hAnsi="Consolas" w:cs="Times New Roman"/>
                <w:color w:val="0000FF"/>
                <w:sz w:val="21"/>
                <w:szCs w:val="21"/>
                <w:lang w:val="bg-BG" w:eastAsia="bg-BG"/>
              </w:rPr>
              <w:t>"a"</w:t>
            </w:r>
          </w:p>
          <w:p w:rsidR="006D67D3" w:rsidRPr="0037472A"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37472A">
              <w:rPr>
                <w:rFonts w:ascii="Consolas" w:eastAsia="Times New Roman" w:hAnsi="Consolas" w:cs="Times New Roman"/>
                <w:color w:val="000000"/>
                <w:sz w:val="21"/>
                <w:szCs w:val="21"/>
                <w:lang w:val="bg-BG" w:eastAsia="bg-BG"/>
              </w:rPr>
              <w:t xml:space="preserve">  </w:t>
            </w:r>
            <w:r w:rsidRPr="00C41CA3">
              <w:rPr>
                <w:rFonts w:ascii="Consolas" w:eastAsia="Times New Roman" w:hAnsi="Consolas" w:cs="Times New Roman"/>
                <w:color w:val="000000"/>
                <w:sz w:val="21"/>
                <w:szCs w:val="21"/>
                <w:lang w:val="fr-FR" w:eastAsia="bg-BG"/>
              </w:rPr>
              <w:t xml:space="preserve"> </w:t>
            </w:r>
            <w:r w:rsidRPr="0037472A">
              <w:rPr>
                <w:rFonts w:ascii="Consolas" w:eastAsia="Times New Roman" w:hAnsi="Consolas" w:cs="Times New Roman"/>
                <w:color w:val="000000"/>
                <w:sz w:val="21"/>
                <w:szCs w:val="21"/>
                <w:lang w:val="bg-BG" w:eastAsia="bg-BG"/>
              </w:rPr>
              <w:t>[</w:t>
            </w:r>
            <w:r w:rsidRPr="0037472A">
              <w:rPr>
                <w:rFonts w:ascii="Consolas" w:eastAsia="Times New Roman" w:hAnsi="Consolas" w:cs="Times New Roman"/>
                <w:color w:val="FF0000"/>
                <w:sz w:val="21"/>
                <w:szCs w:val="21"/>
                <w:lang w:val="bg-BG" w:eastAsia="bg-BG"/>
              </w:rPr>
              <w:t>articleDesc</w:t>
            </w:r>
            <w:r w:rsidRPr="0037472A">
              <w:rPr>
                <w:rFonts w:ascii="Consolas" w:eastAsia="Times New Roman" w:hAnsi="Consolas" w:cs="Times New Roman"/>
                <w:color w:val="000000"/>
                <w:sz w:val="21"/>
                <w:szCs w:val="21"/>
                <w:lang w:val="bg-BG" w:eastAsia="bg-BG"/>
              </w:rPr>
              <w:t>]=</w:t>
            </w:r>
            <w:r w:rsidRPr="0037472A">
              <w:rPr>
                <w:rFonts w:ascii="Consolas" w:eastAsia="Times New Roman" w:hAnsi="Consolas" w:cs="Times New Roman"/>
                <w:color w:val="0000FF"/>
                <w:sz w:val="21"/>
                <w:szCs w:val="21"/>
                <w:lang w:val="bg-BG" w:eastAsia="bg-BG"/>
              </w:rPr>
              <w:t>"a.description"</w:t>
            </w:r>
            <w:r w:rsidRPr="0037472A">
              <w:rPr>
                <w:rFonts w:ascii="Consolas" w:eastAsia="Times New Roman" w:hAnsi="Consolas" w:cs="Times New Roman"/>
                <w:color w:val="800000"/>
                <w:sz w:val="21"/>
                <w:szCs w:val="21"/>
                <w:lang w:val="bg-BG" w:eastAsia="bg-BG"/>
              </w:rPr>
              <w:t>&gt;</w:t>
            </w:r>
          </w:p>
          <w:p w:rsidR="006D67D3" w:rsidRPr="0037472A"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37472A">
              <w:rPr>
                <w:rFonts w:ascii="Consolas" w:eastAsia="Times New Roman" w:hAnsi="Consolas" w:cs="Times New Roman"/>
                <w:color w:val="000000"/>
                <w:sz w:val="21"/>
                <w:szCs w:val="21"/>
                <w:lang w:val="bg-BG" w:eastAsia="bg-BG"/>
              </w:rPr>
              <w:t xml:space="preserve">  </w:t>
            </w:r>
            <w:r w:rsidRPr="0037472A">
              <w:rPr>
                <w:rFonts w:ascii="Consolas" w:eastAsia="Times New Roman" w:hAnsi="Consolas" w:cs="Times New Roman"/>
                <w:color w:val="800000"/>
                <w:sz w:val="21"/>
                <w:szCs w:val="21"/>
                <w:lang w:val="bg-BG" w:eastAsia="bg-BG"/>
              </w:rPr>
              <w:t>&lt;/app-article&gt;</w:t>
            </w:r>
          </w:p>
          <w:p w:rsidR="006D67D3" w:rsidRPr="007C208D" w:rsidRDefault="006D67D3" w:rsidP="00E2063F">
            <w:pPr>
              <w:shd w:val="clear" w:color="auto" w:fill="FFFFFF"/>
              <w:spacing w:after="0" w:line="285" w:lineRule="atLeast"/>
              <w:rPr>
                <w:rFonts w:ascii="Consolas" w:eastAsia="Times New Roman" w:hAnsi="Consolas" w:cs="Times New Roman"/>
                <w:color w:val="000000"/>
                <w:sz w:val="21"/>
                <w:szCs w:val="21"/>
                <w:lang w:val="bg-BG" w:eastAsia="bg-BG"/>
              </w:rPr>
            </w:pPr>
            <w:r w:rsidRPr="0037472A">
              <w:rPr>
                <w:rFonts w:ascii="Consolas" w:eastAsia="Times New Roman" w:hAnsi="Consolas" w:cs="Times New Roman"/>
                <w:color w:val="800000"/>
                <w:sz w:val="21"/>
                <w:szCs w:val="21"/>
                <w:lang w:val="bg-BG" w:eastAsia="bg-BG"/>
              </w:rPr>
              <w:t>&lt;/ul&gt;</w:t>
            </w:r>
          </w:p>
        </w:tc>
      </w:tr>
    </w:tbl>
    <w:p w:rsidR="006D67D3" w:rsidRPr="00C41CA3" w:rsidRDefault="006D67D3" w:rsidP="006D67D3">
      <w:pPr>
        <w:rPr>
          <w:lang w:val="fr-FR"/>
        </w:rPr>
      </w:pPr>
    </w:p>
    <w:p w:rsidR="006D67D3" w:rsidRDefault="006D67D3" w:rsidP="006D67D3">
      <w:r>
        <w:t>Only thing left is to place the articles selector inside ‘</w:t>
      </w:r>
      <w:r w:rsidRPr="001E66CA">
        <w:rPr>
          <w:b/>
        </w:rPr>
        <w:t>app.component.html</w:t>
      </w:r>
      <w:r>
        <w:t>’ using both tags:</w:t>
      </w:r>
    </w:p>
    <w:p w:rsidR="006D67D3" w:rsidRDefault="006D67D3" w:rsidP="006D67D3">
      <w:pPr>
        <w:rPr>
          <w:b/>
        </w:rPr>
      </w:pPr>
      <w:r>
        <w:t xml:space="preserve"> </w:t>
      </w:r>
      <w:r w:rsidRPr="001E66CA">
        <w:rPr>
          <w:b/>
        </w:rPr>
        <w:t>&lt;app-articles&gt;&lt;/app-articles&gt;</w:t>
      </w:r>
    </w:p>
    <w:p w:rsidR="006D67D3" w:rsidRDefault="006D67D3" w:rsidP="006D67D3">
      <w:pPr>
        <w:pStyle w:val="Heading2"/>
      </w:pPr>
      <w:r>
        <w:t>Test the Application</w:t>
      </w:r>
    </w:p>
    <w:p w:rsidR="006D67D3" w:rsidRDefault="006D67D3" w:rsidP="006D67D3">
      <w:r>
        <w:t>If everything went smoothly you can test your application and try out all of the functionality. Show/Hide the description and Show/Hide the image. It should look like this:</w:t>
      </w:r>
    </w:p>
    <w:p w:rsidR="00021C34" w:rsidRPr="006D67D3" w:rsidRDefault="00E67EEC" w:rsidP="006D67D3">
      <w:r>
        <w:rPr>
          <w:noProof/>
          <w:lang w:val="bg-BG" w:eastAsia="bg-BG"/>
        </w:rPr>
        <w:drawing>
          <wp:inline distT="0" distB="0" distL="0" distR="0" wp14:anchorId="432AE2BA" wp14:editId="018B898C">
            <wp:extent cx="5242560" cy="2100145"/>
            <wp:effectExtent l="19050" t="19050" r="15240" b="14605"/>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42560" cy="2100145"/>
                    </a:xfrm>
                    <a:prstGeom prst="rect">
                      <a:avLst/>
                    </a:prstGeom>
                    <a:ln>
                      <a:solidFill>
                        <a:schemeClr val="tx1"/>
                      </a:solidFill>
                    </a:ln>
                  </pic:spPr>
                </pic:pic>
              </a:graphicData>
            </a:graphic>
          </wp:inline>
        </w:drawing>
      </w:r>
    </w:p>
    <w:sectPr w:rsidR="00021C34" w:rsidRPr="006D67D3">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DBE" w:rsidRDefault="00A91DBE" w:rsidP="00FD2BC7">
      <w:pPr>
        <w:spacing w:before="0" w:after="0" w:line="240" w:lineRule="auto"/>
      </w:pPr>
      <w:r>
        <w:separator/>
      </w:r>
    </w:p>
  </w:endnote>
  <w:endnote w:type="continuationSeparator" w:id="0">
    <w:p w:rsidR="00A91DBE" w:rsidRDefault="00A91DBE" w:rsidP="00FD2B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BC7" w:rsidRPr="00AC77AD" w:rsidRDefault="00FD2BC7" w:rsidP="007C2AE6">
    <w:pPr>
      <w:pStyle w:val="Footer"/>
    </w:pPr>
    <w:r>
      <w:rPr>
        <w:noProof/>
        <w:lang w:val="bg-BG" w:eastAsia="bg-BG"/>
      </w:rPr>
      <w:drawing>
        <wp:anchor distT="0" distB="0" distL="114300" distR="114300" simplePos="0" relativeHeight="251659264" behindDoc="0" locked="0" layoutInCell="1" allowOverlap="1" wp14:anchorId="69E7752C" wp14:editId="6F86F837">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7ED5104" wp14:editId="5649C3D2">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60288" behindDoc="0" locked="0" layoutInCell="1" allowOverlap="1" wp14:anchorId="66EA200F" wp14:editId="3EDCD84F">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EF6F4B1"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9632804" wp14:editId="2C02E8B6">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FD2BC7" w:rsidRPr="008C2B83" w:rsidRDefault="00FD2BC7"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41CA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41CA3">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63280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rsidR="00FD2BC7" w:rsidRPr="008C2B83" w:rsidRDefault="00FD2BC7"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41CA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41CA3">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6A65DFF" wp14:editId="3770A4E0">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FD2BC7" w:rsidRDefault="00FD2BC7"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A65DFF"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FD2BC7" w:rsidRDefault="00FD2BC7" w:rsidP="007C2AE6">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77209C7" wp14:editId="6CEE006A">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D2BC7" w:rsidRDefault="00FD2BC7"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FD2BC7" w:rsidRDefault="00FD2BC7" w:rsidP="007C2AE6">
                          <w:pPr>
                            <w:spacing w:after="0" w:line="240" w:lineRule="auto"/>
                            <w:ind w:left="567" w:firstLine="340"/>
                            <w:rPr>
                              <w:sz w:val="19"/>
                              <w:szCs w:val="19"/>
                            </w:rPr>
                          </w:pPr>
                          <w:r w:rsidRPr="00D94A22">
                            <w:rPr>
                              <w:noProof/>
                              <w:sz w:val="20"/>
                              <w:szCs w:val="20"/>
                              <w:lang w:val="bg-BG" w:eastAsia="bg-BG"/>
                            </w:rPr>
                            <w:drawing>
                              <wp:inline distT="0" distB="0" distL="0" distR="0" wp14:anchorId="7296F99C" wp14:editId="24F2D3C7">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2B347BF" wp14:editId="02D424AF">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1F900D31" wp14:editId="7456CC71">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0EE125F" wp14:editId="0843A227">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25B06B44" wp14:editId="7C0FD2E9">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1B323A" wp14:editId="5C629F07">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4E7BC614" wp14:editId="7D6AD4BD">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67050F2" wp14:editId="1DDE182D">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C523C07" wp14:editId="29D5D5E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B7BAE0D" wp14:editId="22D0E5D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77209C7"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FD2BC7" w:rsidRDefault="00FD2BC7"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FD2BC7" w:rsidRDefault="00FD2BC7" w:rsidP="007C2AE6">
                    <w:pPr>
                      <w:spacing w:after="0" w:line="240" w:lineRule="auto"/>
                      <w:ind w:left="567" w:firstLine="340"/>
                      <w:rPr>
                        <w:sz w:val="19"/>
                        <w:szCs w:val="19"/>
                      </w:rPr>
                    </w:pPr>
                    <w:r w:rsidRPr="00D94A22">
                      <w:rPr>
                        <w:noProof/>
                        <w:sz w:val="20"/>
                        <w:szCs w:val="20"/>
                        <w:lang w:val="bg-BG" w:eastAsia="bg-BG"/>
                      </w:rPr>
                      <w:drawing>
                        <wp:inline distT="0" distB="0" distL="0" distR="0" wp14:anchorId="7296F99C" wp14:editId="24F2D3C7">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2B347BF" wp14:editId="02D424AF">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1F900D31" wp14:editId="7456CC71">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0EE125F" wp14:editId="0843A227">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25B06B44" wp14:editId="7C0FD2E9">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1B323A" wp14:editId="5C629F07">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4E7BC614" wp14:editId="7D6AD4BD">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67050F2" wp14:editId="1DDE182D">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C523C07" wp14:editId="29D5D5E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B7BAE0D" wp14:editId="22D0E5D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FD2BC7" w:rsidRDefault="00FD2B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DBE" w:rsidRDefault="00A91DBE" w:rsidP="00FD2BC7">
      <w:pPr>
        <w:spacing w:before="0" w:after="0" w:line="240" w:lineRule="auto"/>
      </w:pPr>
      <w:r>
        <w:separator/>
      </w:r>
    </w:p>
  </w:footnote>
  <w:footnote w:type="continuationSeparator" w:id="0">
    <w:p w:rsidR="00A91DBE" w:rsidRDefault="00A91DBE" w:rsidP="00FD2BC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105253AA"/>
    <w:multiLevelType w:val="hybridMultilevel"/>
    <w:tmpl w:val="DE261C0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06F169D"/>
    <w:multiLevelType w:val="hybridMultilevel"/>
    <w:tmpl w:val="006C6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015717"/>
    <w:multiLevelType w:val="hybridMultilevel"/>
    <w:tmpl w:val="C3CA93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55DAE240"/>
    <w:lvl w:ilvl="0" w:tplc="419C47D8">
      <w:start w:val="1"/>
      <w:numFmt w:val="decimal"/>
      <w:lvlText w:val="%1."/>
      <w:lvlJc w:val="left"/>
      <w:pPr>
        <w:ind w:left="360" w:hanging="360"/>
      </w:pPr>
      <w:rPr>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964C40"/>
    <w:multiLevelType w:val="hybridMultilevel"/>
    <w:tmpl w:val="B4B63D86"/>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A45CB5"/>
    <w:multiLevelType w:val="hybridMultilevel"/>
    <w:tmpl w:val="92EE5A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937EC"/>
    <w:multiLevelType w:val="hybridMultilevel"/>
    <w:tmpl w:val="237CD9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E4E67"/>
    <w:multiLevelType w:val="hybridMultilevel"/>
    <w:tmpl w:val="DE20F0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B5772"/>
    <w:multiLevelType w:val="hybridMultilevel"/>
    <w:tmpl w:val="D8689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23A1A65"/>
    <w:multiLevelType w:val="hybridMultilevel"/>
    <w:tmpl w:val="77B4B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950A99"/>
    <w:multiLevelType w:val="hybridMultilevel"/>
    <w:tmpl w:val="92FE8CF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0A370B7"/>
    <w:multiLevelType w:val="hybridMultilevel"/>
    <w:tmpl w:val="C5781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B003A1"/>
    <w:multiLevelType w:val="hybridMultilevel"/>
    <w:tmpl w:val="D60E5D7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5"/>
  </w:num>
  <w:num w:numId="4">
    <w:abstractNumId w:val="3"/>
  </w:num>
  <w:num w:numId="5">
    <w:abstractNumId w:val="13"/>
  </w:num>
  <w:num w:numId="6">
    <w:abstractNumId w:val="1"/>
  </w:num>
  <w:num w:numId="7">
    <w:abstractNumId w:val="25"/>
  </w:num>
  <w:num w:numId="8">
    <w:abstractNumId w:val="10"/>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21"/>
  </w:num>
  <w:num w:numId="12">
    <w:abstractNumId w:val="2"/>
  </w:num>
  <w:num w:numId="13">
    <w:abstractNumId w:val="27"/>
  </w:num>
  <w:num w:numId="14">
    <w:abstractNumId w:val="2"/>
  </w:num>
  <w:num w:numId="15">
    <w:abstractNumId w:val="21"/>
  </w:num>
  <w:num w:numId="16">
    <w:abstractNumId w:val="27"/>
  </w:num>
  <w:num w:numId="17">
    <w:abstractNumId w:val="14"/>
  </w:num>
  <w:num w:numId="18">
    <w:abstractNumId w:val="8"/>
  </w:num>
  <w:num w:numId="19">
    <w:abstractNumId w:val="23"/>
  </w:num>
  <w:num w:numId="20">
    <w:abstractNumId w:val="26"/>
  </w:num>
  <w:num w:numId="21">
    <w:abstractNumId w:val="18"/>
  </w:num>
  <w:num w:numId="22">
    <w:abstractNumId w:val="7"/>
  </w:num>
  <w:num w:numId="23">
    <w:abstractNumId w:val="16"/>
  </w:num>
  <w:num w:numId="24">
    <w:abstractNumId w:val="0"/>
  </w:num>
  <w:num w:numId="25">
    <w:abstractNumId w:val="12"/>
  </w:num>
  <w:num w:numId="26">
    <w:abstractNumId w:val="29"/>
  </w:num>
  <w:num w:numId="27">
    <w:abstractNumId w:val="31"/>
  </w:num>
  <w:num w:numId="28">
    <w:abstractNumId w:val="19"/>
  </w:num>
  <w:num w:numId="29">
    <w:abstractNumId w:val="15"/>
  </w:num>
  <w:num w:numId="30">
    <w:abstractNumId w:val="20"/>
  </w:num>
  <w:num w:numId="31">
    <w:abstractNumId w:val="32"/>
  </w:num>
  <w:num w:numId="32">
    <w:abstractNumId w:val="28"/>
  </w:num>
  <w:num w:numId="33">
    <w:abstractNumId w:val="9"/>
  </w:num>
  <w:num w:numId="34">
    <w:abstractNumId w:val="30"/>
  </w:num>
  <w:num w:numId="35">
    <w:abstractNumId w:val="22"/>
  </w:num>
  <w:num w:numId="36">
    <w:abstractNumId w:val="24"/>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DE8"/>
    <w:rsid w:val="000011E5"/>
    <w:rsid w:val="00007C59"/>
    <w:rsid w:val="00021C34"/>
    <w:rsid w:val="00031084"/>
    <w:rsid w:val="00055D02"/>
    <w:rsid w:val="00065F9D"/>
    <w:rsid w:val="00074D5A"/>
    <w:rsid w:val="00075D83"/>
    <w:rsid w:val="00080FEC"/>
    <w:rsid w:val="00084255"/>
    <w:rsid w:val="00096822"/>
    <w:rsid w:val="000B2614"/>
    <w:rsid w:val="000B35D0"/>
    <w:rsid w:val="000F7C48"/>
    <w:rsid w:val="00107994"/>
    <w:rsid w:val="00151925"/>
    <w:rsid w:val="0015393D"/>
    <w:rsid w:val="0017442F"/>
    <w:rsid w:val="00186C2F"/>
    <w:rsid w:val="00187196"/>
    <w:rsid w:val="00187E30"/>
    <w:rsid w:val="001A4193"/>
    <w:rsid w:val="001D1163"/>
    <w:rsid w:val="001D1BAB"/>
    <w:rsid w:val="00200384"/>
    <w:rsid w:val="00217ACD"/>
    <w:rsid w:val="0023072C"/>
    <w:rsid w:val="00273D9C"/>
    <w:rsid w:val="00291F3E"/>
    <w:rsid w:val="002A16F8"/>
    <w:rsid w:val="002C21C1"/>
    <w:rsid w:val="002C2227"/>
    <w:rsid w:val="002D2747"/>
    <w:rsid w:val="002F4180"/>
    <w:rsid w:val="00300429"/>
    <w:rsid w:val="0030468F"/>
    <w:rsid w:val="0032049A"/>
    <w:rsid w:val="00373F36"/>
    <w:rsid w:val="003C04F5"/>
    <w:rsid w:val="003E1093"/>
    <w:rsid w:val="004323DF"/>
    <w:rsid w:val="00440594"/>
    <w:rsid w:val="00443038"/>
    <w:rsid w:val="0045768B"/>
    <w:rsid w:val="00457F32"/>
    <w:rsid w:val="00477114"/>
    <w:rsid w:val="00480565"/>
    <w:rsid w:val="00493835"/>
    <w:rsid w:val="004A1760"/>
    <w:rsid w:val="004A2F44"/>
    <w:rsid w:val="004E6F5F"/>
    <w:rsid w:val="004F3147"/>
    <w:rsid w:val="00503222"/>
    <w:rsid w:val="00504C32"/>
    <w:rsid w:val="00513B87"/>
    <w:rsid w:val="005272C6"/>
    <w:rsid w:val="0053582A"/>
    <w:rsid w:val="00541360"/>
    <w:rsid w:val="005B4438"/>
    <w:rsid w:val="005B74A6"/>
    <w:rsid w:val="005C79F6"/>
    <w:rsid w:val="005D6025"/>
    <w:rsid w:val="005D7133"/>
    <w:rsid w:val="00603D1F"/>
    <w:rsid w:val="00621B52"/>
    <w:rsid w:val="00622AE2"/>
    <w:rsid w:val="00630C07"/>
    <w:rsid w:val="00683D02"/>
    <w:rsid w:val="00690853"/>
    <w:rsid w:val="006C7993"/>
    <w:rsid w:val="006D67D3"/>
    <w:rsid w:val="00701C22"/>
    <w:rsid w:val="007140A4"/>
    <w:rsid w:val="00725460"/>
    <w:rsid w:val="00744679"/>
    <w:rsid w:val="00753D52"/>
    <w:rsid w:val="00754318"/>
    <w:rsid w:val="00760C6D"/>
    <w:rsid w:val="00765CCC"/>
    <w:rsid w:val="00767B4A"/>
    <w:rsid w:val="00775AFE"/>
    <w:rsid w:val="007928FC"/>
    <w:rsid w:val="007959F2"/>
    <w:rsid w:val="007A615A"/>
    <w:rsid w:val="007B2C3B"/>
    <w:rsid w:val="007C0F09"/>
    <w:rsid w:val="007D664B"/>
    <w:rsid w:val="007E3CC1"/>
    <w:rsid w:val="007E4CA6"/>
    <w:rsid w:val="007E6924"/>
    <w:rsid w:val="00867A4D"/>
    <w:rsid w:val="00871CC9"/>
    <w:rsid w:val="00873E7A"/>
    <w:rsid w:val="00884E1A"/>
    <w:rsid w:val="00885F09"/>
    <w:rsid w:val="008A6DE6"/>
    <w:rsid w:val="008A70D2"/>
    <w:rsid w:val="008B3D41"/>
    <w:rsid w:val="008B4CA6"/>
    <w:rsid w:val="008C355E"/>
    <w:rsid w:val="008D2B4A"/>
    <w:rsid w:val="008D3284"/>
    <w:rsid w:val="008E4B0E"/>
    <w:rsid w:val="0090647B"/>
    <w:rsid w:val="00907744"/>
    <w:rsid w:val="009131D4"/>
    <w:rsid w:val="009545B5"/>
    <w:rsid w:val="00970171"/>
    <w:rsid w:val="0097413D"/>
    <w:rsid w:val="009966D4"/>
    <w:rsid w:val="009B5C45"/>
    <w:rsid w:val="009E1AD1"/>
    <w:rsid w:val="009F7E23"/>
    <w:rsid w:val="00A13B1E"/>
    <w:rsid w:val="00A2288A"/>
    <w:rsid w:val="00A426E8"/>
    <w:rsid w:val="00A43C04"/>
    <w:rsid w:val="00A54C87"/>
    <w:rsid w:val="00A60661"/>
    <w:rsid w:val="00A62DE8"/>
    <w:rsid w:val="00A85F7C"/>
    <w:rsid w:val="00A91DBE"/>
    <w:rsid w:val="00A95AFE"/>
    <w:rsid w:val="00A97CA9"/>
    <w:rsid w:val="00AA1C1A"/>
    <w:rsid w:val="00AC0DEA"/>
    <w:rsid w:val="00AC4700"/>
    <w:rsid w:val="00AE574D"/>
    <w:rsid w:val="00B15A05"/>
    <w:rsid w:val="00B32346"/>
    <w:rsid w:val="00B34EF8"/>
    <w:rsid w:val="00B40695"/>
    <w:rsid w:val="00B43821"/>
    <w:rsid w:val="00B519AD"/>
    <w:rsid w:val="00B77EDA"/>
    <w:rsid w:val="00BA3A0A"/>
    <w:rsid w:val="00BB2CBA"/>
    <w:rsid w:val="00BB7BC7"/>
    <w:rsid w:val="00C00850"/>
    <w:rsid w:val="00C03955"/>
    <w:rsid w:val="00C11DDB"/>
    <w:rsid w:val="00C2234B"/>
    <w:rsid w:val="00C3418B"/>
    <w:rsid w:val="00C40CFB"/>
    <w:rsid w:val="00C41CA3"/>
    <w:rsid w:val="00C44616"/>
    <w:rsid w:val="00C528C8"/>
    <w:rsid w:val="00C70E52"/>
    <w:rsid w:val="00C85FC6"/>
    <w:rsid w:val="00CE30A6"/>
    <w:rsid w:val="00CE71F2"/>
    <w:rsid w:val="00CF7A5C"/>
    <w:rsid w:val="00D03020"/>
    <w:rsid w:val="00D04F3E"/>
    <w:rsid w:val="00D06C6E"/>
    <w:rsid w:val="00D5393F"/>
    <w:rsid w:val="00D65E03"/>
    <w:rsid w:val="00D73148"/>
    <w:rsid w:val="00D96A71"/>
    <w:rsid w:val="00DC0D94"/>
    <w:rsid w:val="00DD2BCE"/>
    <w:rsid w:val="00DE6F80"/>
    <w:rsid w:val="00DF755B"/>
    <w:rsid w:val="00DF7B0C"/>
    <w:rsid w:val="00E13CAD"/>
    <w:rsid w:val="00E14ACF"/>
    <w:rsid w:val="00E239E0"/>
    <w:rsid w:val="00E351C7"/>
    <w:rsid w:val="00E41120"/>
    <w:rsid w:val="00E45876"/>
    <w:rsid w:val="00E67EEC"/>
    <w:rsid w:val="00E76E91"/>
    <w:rsid w:val="00E87969"/>
    <w:rsid w:val="00EB1048"/>
    <w:rsid w:val="00ED0073"/>
    <w:rsid w:val="00EE5993"/>
    <w:rsid w:val="00EE7A7B"/>
    <w:rsid w:val="00F0455A"/>
    <w:rsid w:val="00F07FA6"/>
    <w:rsid w:val="00F3277E"/>
    <w:rsid w:val="00F42D59"/>
    <w:rsid w:val="00F53DD6"/>
    <w:rsid w:val="00F54F30"/>
    <w:rsid w:val="00F745DF"/>
    <w:rsid w:val="00F77399"/>
    <w:rsid w:val="00F86E21"/>
    <w:rsid w:val="00F94CEE"/>
    <w:rsid w:val="00F954DC"/>
    <w:rsid w:val="00FD2BC7"/>
    <w:rsid w:val="00FE1E0D"/>
    <w:rsid w:val="00FF5884"/>
  </w:rsids>
  <m:mathPr>
    <m:mathFont m:val="Cambria Math"/>
    <m:brkBin m:val="before"/>
    <m:brkBinSub m:val="--"/>
    <m:smallFrac m:val="0"/>
    <m:dispDef/>
    <m:lMargin m:val="0"/>
    <m:rMargin m:val="0"/>
    <m:defJc m:val="centerGroup"/>
    <m:wrapIndent m:val="1440"/>
    <m:intLim m:val="subSup"/>
    <m:naryLim m:val="undOvr"/>
  </m:mathPr>
  <w:themeFontLang w:val="bg-BG"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5A641E-57C8-4C76-B404-BD6CC444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C22"/>
    <w:pPr>
      <w:spacing w:before="80" w:after="120" w:line="276" w:lineRule="auto"/>
    </w:pPr>
    <w:rPr>
      <w:lang w:val="en-US"/>
    </w:rPr>
  </w:style>
  <w:style w:type="paragraph" w:styleId="Heading1">
    <w:name w:val="heading 1"/>
    <w:basedOn w:val="Normal"/>
    <w:next w:val="Normal"/>
    <w:link w:val="Heading1Char"/>
    <w:uiPriority w:val="9"/>
    <w:qFormat/>
    <w:rsid w:val="00701C22"/>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01C22"/>
    <w:pPr>
      <w:keepNext/>
      <w:keepLines/>
      <w:numPr>
        <w:numId w:val="17"/>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701C22"/>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01C22"/>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701C22"/>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C22"/>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701C22"/>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701C22"/>
    <w:rPr>
      <w:rFonts w:eastAsiaTheme="majorEastAsia" w:cstheme="majorBidi"/>
      <w:b/>
      <w:color w:val="8F400B"/>
      <w:sz w:val="32"/>
      <w:szCs w:val="32"/>
      <w:lang w:val="en-US"/>
    </w:rPr>
  </w:style>
  <w:style w:type="character" w:styleId="Hyperlink">
    <w:name w:val="Hyperlink"/>
    <w:basedOn w:val="DefaultParagraphFont"/>
    <w:uiPriority w:val="99"/>
    <w:unhideWhenUsed/>
    <w:rsid w:val="00701C22"/>
    <w:rPr>
      <w:color w:val="0563C1" w:themeColor="hyperlink"/>
      <w:u w:val="single"/>
    </w:rPr>
  </w:style>
  <w:style w:type="paragraph" w:styleId="ListParagraph">
    <w:name w:val="List Paragraph"/>
    <w:basedOn w:val="Normal"/>
    <w:link w:val="ListParagraphChar"/>
    <w:uiPriority w:val="34"/>
    <w:qFormat/>
    <w:rsid w:val="00701C22"/>
    <w:pPr>
      <w:ind w:left="720"/>
      <w:contextualSpacing/>
    </w:pPr>
  </w:style>
  <w:style w:type="table" w:styleId="TableGrid">
    <w:name w:val="Table Grid"/>
    <w:basedOn w:val="TableNormal"/>
    <w:uiPriority w:val="59"/>
    <w:rsid w:val="00701C2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5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055D02"/>
    <w:rPr>
      <w:rFonts w:ascii="Courier New" w:eastAsia="Times New Roman" w:hAnsi="Courier New" w:cs="Courier New"/>
      <w:sz w:val="20"/>
      <w:szCs w:val="20"/>
      <w:lang w:eastAsia="bg-BG"/>
    </w:rPr>
  </w:style>
  <w:style w:type="paragraph" w:customStyle="1" w:styleId="Body">
    <w:name w:val="Body"/>
    <w:rsid w:val="00217ACD"/>
    <w:pPr>
      <w:spacing w:before="80" w:after="120" w:line="276" w:lineRule="auto"/>
    </w:pPr>
    <w:rPr>
      <w:rFonts w:ascii="Calibri" w:eastAsia="Calibri" w:hAnsi="Calibri" w:cs="Calibri"/>
      <w:color w:val="000000"/>
      <w:u w:color="000000"/>
      <w:lang w:val="de-DE"/>
    </w:rPr>
  </w:style>
  <w:style w:type="character" w:styleId="HTMLCode">
    <w:name w:val="HTML Code"/>
    <w:basedOn w:val="DefaultParagraphFont"/>
    <w:uiPriority w:val="99"/>
    <w:semiHidden/>
    <w:unhideWhenUsed/>
    <w:rsid w:val="00187196"/>
    <w:rPr>
      <w:rFonts w:ascii="Courier New" w:eastAsia="Times New Roman" w:hAnsi="Courier New" w:cs="Courier New"/>
      <w:sz w:val="20"/>
      <w:szCs w:val="20"/>
    </w:rPr>
  </w:style>
  <w:style w:type="character" w:styleId="Strong">
    <w:name w:val="Strong"/>
    <w:basedOn w:val="DefaultParagraphFont"/>
    <w:uiPriority w:val="22"/>
    <w:qFormat/>
    <w:rsid w:val="00701C22"/>
    <w:rPr>
      <w:b/>
      <w:bCs/>
    </w:rPr>
  </w:style>
  <w:style w:type="paragraph" w:customStyle="1" w:styleId="Code">
    <w:name w:val="Code"/>
    <w:basedOn w:val="Normal"/>
    <w:link w:val="CodeChar"/>
    <w:qFormat/>
    <w:rsid w:val="00701C22"/>
    <w:rPr>
      <w:rFonts w:ascii="Consolas" w:hAnsi="Consolas"/>
      <w:b/>
      <w:noProof/>
    </w:rPr>
  </w:style>
  <w:style w:type="character" w:customStyle="1" w:styleId="CodeChar">
    <w:name w:val="Code Char"/>
    <w:basedOn w:val="DefaultParagraphFont"/>
    <w:link w:val="Code"/>
    <w:rsid w:val="00701C22"/>
    <w:rPr>
      <w:rFonts w:ascii="Consolas" w:hAnsi="Consolas"/>
      <w:b/>
      <w:noProof/>
      <w:lang w:val="en-US"/>
    </w:rPr>
  </w:style>
  <w:style w:type="character" w:customStyle="1" w:styleId="ListParagraphChar">
    <w:name w:val="List Paragraph Char"/>
    <w:basedOn w:val="DefaultParagraphFont"/>
    <w:link w:val="ListParagraph"/>
    <w:uiPriority w:val="34"/>
    <w:locked/>
    <w:rsid w:val="00701C22"/>
    <w:rPr>
      <w:lang w:val="en-US"/>
    </w:rPr>
  </w:style>
  <w:style w:type="paragraph" w:customStyle="1" w:styleId="Index">
    <w:name w:val="Index"/>
    <w:basedOn w:val="Normal"/>
    <w:qFormat/>
    <w:rsid w:val="00021C34"/>
    <w:pPr>
      <w:suppressLineNumbers/>
      <w:spacing w:before="0" w:after="200" w:line="256" w:lineRule="auto"/>
    </w:pPr>
    <w:rPr>
      <w:rFonts w:cs="FreeSans"/>
      <w:lang w:val="bg-BG"/>
    </w:rPr>
  </w:style>
  <w:style w:type="paragraph" w:styleId="Header">
    <w:name w:val="header"/>
    <w:basedOn w:val="Normal"/>
    <w:link w:val="HeaderChar"/>
    <w:uiPriority w:val="99"/>
    <w:unhideWhenUsed/>
    <w:rsid w:val="00701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C22"/>
    <w:rPr>
      <w:lang w:val="en-US"/>
    </w:rPr>
  </w:style>
  <w:style w:type="paragraph" w:styleId="Footer">
    <w:name w:val="footer"/>
    <w:basedOn w:val="Normal"/>
    <w:link w:val="FooterChar"/>
    <w:uiPriority w:val="99"/>
    <w:unhideWhenUsed/>
    <w:rsid w:val="00701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C22"/>
    <w:rPr>
      <w:lang w:val="en-US"/>
    </w:rPr>
  </w:style>
  <w:style w:type="character" w:customStyle="1" w:styleId="Heading4Char">
    <w:name w:val="Heading 4 Char"/>
    <w:basedOn w:val="DefaultParagraphFont"/>
    <w:link w:val="Heading4"/>
    <w:uiPriority w:val="9"/>
    <w:rsid w:val="00701C22"/>
    <w:rPr>
      <w:rFonts w:eastAsiaTheme="majorEastAsia" w:cstheme="majorBidi"/>
      <w:b/>
      <w:iCs/>
      <w:color w:val="A34A0D"/>
      <w:sz w:val="28"/>
      <w:lang w:val="en-US"/>
    </w:rPr>
  </w:style>
  <w:style w:type="character" w:customStyle="1" w:styleId="Heading5Char">
    <w:name w:val="Heading 5 Char"/>
    <w:basedOn w:val="DefaultParagraphFont"/>
    <w:link w:val="Heading5"/>
    <w:uiPriority w:val="9"/>
    <w:semiHidden/>
    <w:rsid w:val="00701C22"/>
    <w:rPr>
      <w:rFonts w:eastAsiaTheme="majorEastAsia" w:cstheme="majorBidi"/>
      <w:b/>
      <w:color w:val="B2500E"/>
      <w:lang w:val="en-US"/>
    </w:rPr>
  </w:style>
  <w:style w:type="paragraph" w:styleId="BalloonText">
    <w:name w:val="Balloon Text"/>
    <w:basedOn w:val="Normal"/>
    <w:link w:val="BalloonTextChar"/>
    <w:uiPriority w:val="99"/>
    <w:semiHidden/>
    <w:unhideWhenUsed/>
    <w:rsid w:val="00701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C22"/>
    <w:rPr>
      <w:rFonts w:ascii="Tahoma" w:hAnsi="Tahoma" w:cs="Tahoma"/>
      <w:sz w:val="16"/>
      <w:szCs w:val="16"/>
      <w:lang w:val="en-US"/>
    </w:rPr>
  </w:style>
  <w:style w:type="paragraph" w:styleId="NormalWeb">
    <w:name w:val="Normal (Web)"/>
    <w:basedOn w:val="Normal"/>
    <w:uiPriority w:val="99"/>
    <w:semiHidden/>
    <w:unhideWhenUsed/>
    <w:rsid w:val="00701C2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01C22"/>
    <w:rPr>
      <w:color w:val="954F72" w:themeColor="followedHyperlink"/>
      <w:u w:val="single"/>
    </w:rPr>
  </w:style>
  <w:style w:type="table" w:customStyle="1" w:styleId="TableGrid1">
    <w:name w:val="Table Grid1"/>
    <w:basedOn w:val="TableNormal"/>
    <w:next w:val="TableGrid"/>
    <w:uiPriority w:val="59"/>
    <w:rsid w:val="00701C2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01C22"/>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701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721724">
      <w:bodyDiv w:val="1"/>
      <w:marLeft w:val="0"/>
      <w:marRight w:val="0"/>
      <w:marTop w:val="0"/>
      <w:marBottom w:val="0"/>
      <w:divBdr>
        <w:top w:val="none" w:sz="0" w:space="0" w:color="auto"/>
        <w:left w:val="none" w:sz="0" w:space="0" w:color="auto"/>
        <w:bottom w:val="none" w:sz="0" w:space="0" w:color="auto"/>
        <w:right w:val="none" w:sz="0" w:space="0" w:color="auto"/>
      </w:divBdr>
    </w:div>
    <w:div w:id="428159818">
      <w:bodyDiv w:val="1"/>
      <w:marLeft w:val="0"/>
      <w:marRight w:val="0"/>
      <w:marTop w:val="0"/>
      <w:marBottom w:val="0"/>
      <w:divBdr>
        <w:top w:val="none" w:sz="0" w:space="0" w:color="auto"/>
        <w:left w:val="none" w:sz="0" w:space="0" w:color="auto"/>
        <w:bottom w:val="none" w:sz="0" w:space="0" w:color="auto"/>
        <w:right w:val="none" w:sz="0" w:space="0" w:color="auto"/>
      </w:divBdr>
    </w:div>
    <w:div w:id="477765526">
      <w:bodyDiv w:val="1"/>
      <w:marLeft w:val="0"/>
      <w:marRight w:val="0"/>
      <w:marTop w:val="0"/>
      <w:marBottom w:val="0"/>
      <w:divBdr>
        <w:top w:val="none" w:sz="0" w:space="0" w:color="auto"/>
        <w:left w:val="none" w:sz="0" w:space="0" w:color="auto"/>
        <w:bottom w:val="none" w:sz="0" w:space="0" w:color="auto"/>
        <w:right w:val="none" w:sz="0" w:space="0" w:color="auto"/>
      </w:divBdr>
    </w:div>
    <w:div w:id="503327810">
      <w:bodyDiv w:val="1"/>
      <w:marLeft w:val="0"/>
      <w:marRight w:val="0"/>
      <w:marTop w:val="0"/>
      <w:marBottom w:val="0"/>
      <w:divBdr>
        <w:top w:val="none" w:sz="0" w:space="0" w:color="auto"/>
        <w:left w:val="none" w:sz="0" w:space="0" w:color="auto"/>
        <w:bottom w:val="none" w:sz="0" w:space="0" w:color="auto"/>
        <w:right w:val="none" w:sz="0" w:space="0" w:color="auto"/>
      </w:divBdr>
    </w:div>
    <w:div w:id="607127917">
      <w:bodyDiv w:val="1"/>
      <w:marLeft w:val="0"/>
      <w:marRight w:val="0"/>
      <w:marTop w:val="0"/>
      <w:marBottom w:val="0"/>
      <w:divBdr>
        <w:top w:val="none" w:sz="0" w:space="0" w:color="auto"/>
        <w:left w:val="none" w:sz="0" w:space="0" w:color="auto"/>
        <w:bottom w:val="none" w:sz="0" w:space="0" w:color="auto"/>
        <w:right w:val="none" w:sz="0" w:space="0" w:color="auto"/>
      </w:divBdr>
    </w:div>
    <w:div w:id="918254226">
      <w:bodyDiv w:val="1"/>
      <w:marLeft w:val="0"/>
      <w:marRight w:val="0"/>
      <w:marTop w:val="0"/>
      <w:marBottom w:val="0"/>
      <w:divBdr>
        <w:top w:val="none" w:sz="0" w:space="0" w:color="auto"/>
        <w:left w:val="none" w:sz="0" w:space="0" w:color="auto"/>
        <w:bottom w:val="none" w:sz="0" w:space="0" w:color="auto"/>
        <w:right w:val="none" w:sz="0" w:space="0" w:color="auto"/>
      </w:divBdr>
    </w:div>
    <w:div w:id="1025138870">
      <w:bodyDiv w:val="1"/>
      <w:marLeft w:val="0"/>
      <w:marRight w:val="0"/>
      <w:marTop w:val="0"/>
      <w:marBottom w:val="0"/>
      <w:divBdr>
        <w:top w:val="none" w:sz="0" w:space="0" w:color="auto"/>
        <w:left w:val="none" w:sz="0" w:space="0" w:color="auto"/>
        <w:bottom w:val="none" w:sz="0" w:space="0" w:color="auto"/>
        <w:right w:val="none" w:sz="0" w:space="0" w:color="auto"/>
      </w:divBdr>
    </w:div>
    <w:div w:id="1217668190">
      <w:bodyDiv w:val="1"/>
      <w:marLeft w:val="0"/>
      <w:marRight w:val="0"/>
      <w:marTop w:val="0"/>
      <w:marBottom w:val="0"/>
      <w:divBdr>
        <w:top w:val="none" w:sz="0" w:space="0" w:color="auto"/>
        <w:left w:val="none" w:sz="0" w:space="0" w:color="auto"/>
        <w:bottom w:val="none" w:sz="0" w:space="0" w:color="auto"/>
        <w:right w:val="none" w:sz="0" w:space="0" w:color="auto"/>
      </w:divBdr>
    </w:div>
    <w:div w:id="2074810323">
      <w:bodyDiv w:val="1"/>
      <w:marLeft w:val="0"/>
      <w:marRight w:val="0"/>
      <w:marTop w:val="0"/>
      <w:marBottom w:val="0"/>
      <w:divBdr>
        <w:top w:val="none" w:sz="0" w:space="0" w:color="auto"/>
        <w:left w:val="none" w:sz="0" w:space="0" w:color="auto"/>
        <w:bottom w:val="none" w:sz="0" w:space="0" w:color="auto"/>
        <w:right w:val="none" w:sz="0" w:space="0" w:color="auto"/>
      </w:divBdr>
    </w:div>
    <w:div w:id="211347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oftuni.bg/courses/angular-2-fundamental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http://youtube.com/SoftwareUniversity" TargetMode="External"/><Relationship Id="rId18" Type="http://schemas.openxmlformats.org/officeDocument/2006/relationships/image" Target="media/image19.png"/><Relationship Id="rId26" Type="http://schemas.openxmlformats.org/officeDocument/2006/relationships/hyperlink" Target="http://creativecommons.org/licenses/by-nc-sa/4.0/" TargetMode="External"/><Relationship Id="rId3" Type="http://schemas.openxmlformats.org/officeDocument/2006/relationships/image" Target="media/image12.png"/><Relationship Id="rId21" Type="http://schemas.openxmlformats.org/officeDocument/2006/relationships/hyperlink" Target="http://github.com/softuni" TargetMode="External"/><Relationship Id="rId7" Type="http://schemas.openxmlformats.org/officeDocument/2006/relationships/image" Target="media/image13.png"/><Relationship Id="rId12" Type="http://schemas.openxmlformats.org/officeDocument/2006/relationships/image" Target="media/image1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1.png"/><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7.png"/><Relationship Id="rId22"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SoftUni Template.dotx</Template>
  <TotalTime>1548</TotalTime>
  <Pages>9</Pages>
  <Words>1794</Words>
  <Characters>10227</Characters>
  <Application>Microsoft Office Word</Application>
  <DocSecurity>0</DocSecurity>
  <Lines>85</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JavaScript Syntax and Operators</vt:lpstr>
    </vt:vector>
  </TitlesOfParts>
  <Company/>
  <LinksUpToDate>false</LinksUpToDate>
  <CharactersWithSpaces>11998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AngularFundamentals Components Lab</dc:title>
  <dc:creator>user</dc:creator>
  <cp:keywords>Software University, SoftUni, programming, coding, software development, education, training, course</cp:keywords>
  <dc:description>AngularFundamentals Course @ SoftUni - https://softuni.bg/courses/angular-2-fundamentals</dc:description>
  <cp:lastModifiedBy>Kiril Kirilov</cp:lastModifiedBy>
  <cp:revision>104</cp:revision>
  <dcterms:created xsi:type="dcterms:W3CDTF">2019-01-04T16:57:00Z</dcterms:created>
  <dcterms:modified xsi:type="dcterms:W3CDTF">2019-03-14T00:34:00Z</dcterms:modified>
</cp:coreProperties>
</file>